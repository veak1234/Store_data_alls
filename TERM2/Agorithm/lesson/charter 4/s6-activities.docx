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59AA39" w14:textId="695F6E97" w:rsidR="00A3200F" w:rsidRDefault="00BF22E1" w:rsidP="004247D2">
      <w:pPr>
        <w:pStyle w:val="Heading1"/>
      </w:pPr>
      <w:r>
        <w:t>Problem</w:t>
      </w:r>
      <w:r w:rsidR="00257D8D">
        <w:t xml:space="preserve"> </w:t>
      </w:r>
      <w:r w:rsidR="004247D2">
        <w:t>–</w:t>
      </w:r>
      <w:r w:rsidR="00257D8D">
        <w:t xml:space="preserve"> HAS</w:t>
      </w:r>
    </w:p>
    <w:p w14:paraId="2BF45D99" w14:textId="07A8149D" w:rsidR="00A72771" w:rsidRPr="00A72771" w:rsidRDefault="00A72771" w:rsidP="00A72771">
      <w:pPr>
        <w:pStyle w:val="Instructions"/>
      </w:pPr>
      <w:r w:rsidRPr="00A72771">
        <w:t>text1 = "I AM RONAN AND I WORK WITH RADY"</w:t>
      </w:r>
    </w:p>
    <w:p w14:paraId="58B77A64" w14:textId="5E5F07B8" w:rsidR="00A72771" w:rsidRPr="00A72771" w:rsidRDefault="00A72771" w:rsidP="00A72771">
      <w:pPr>
        <w:pStyle w:val="Instructions"/>
      </w:pPr>
      <w:r w:rsidRPr="00A72771">
        <w:t>text2 = ""</w:t>
      </w:r>
    </w:p>
    <w:p w14:paraId="11DF36EE" w14:textId="7EB801CB" w:rsidR="00A72771" w:rsidRPr="00A72771" w:rsidRDefault="00A72771" w:rsidP="00A72771">
      <w:pPr>
        <w:pStyle w:val="Instructions"/>
      </w:pPr>
      <w:r w:rsidRPr="00A72771">
        <w:t>for pos in range(len(text1)):</w:t>
      </w:r>
    </w:p>
    <w:p w14:paraId="3B4B11D1" w14:textId="03D50F98" w:rsidR="00A72771" w:rsidRPr="00A72771" w:rsidRDefault="00A72771" w:rsidP="00A72771">
      <w:pPr>
        <w:pStyle w:val="Instructions"/>
      </w:pPr>
      <w:r w:rsidRPr="00A72771">
        <w:t xml:space="preserve">    char = text1[pos]</w:t>
      </w:r>
    </w:p>
    <w:p w14:paraId="49F75219" w14:textId="6462FC35" w:rsidR="00A72771" w:rsidRPr="00A72771" w:rsidRDefault="00A72771" w:rsidP="00A72771">
      <w:pPr>
        <w:pStyle w:val="Instructions"/>
      </w:pPr>
      <w:r w:rsidRPr="00A72771">
        <w:t xml:space="preserve">    if char != "A":</w:t>
      </w:r>
    </w:p>
    <w:p w14:paraId="30155463" w14:textId="44725BAA" w:rsidR="00A72771" w:rsidRPr="00A72771" w:rsidRDefault="00A72771" w:rsidP="00A72771">
      <w:pPr>
        <w:pStyle w:val="Instructions"/>
      </w:pPr>
      <w:r w:rsidRPr="00A72771">
        <w:t xml:space="preserve">           text2 += char</w:t>
      </w:r>
    </w:p>
    <w:p w14:paraId="3D53227F" w14:textId="054BB9DE" w:rsidR="00A72771" w:rsidRPr="00A72771" w:rsidRDefault="00A72771" w:rsidP="00A72771">
      <w:pPr>
        <w:pStyle w:val="Instructions"/>
      </w:pPr>
      <w:r w:rsidRPr="00A72771">
        <w:t>print(text1)</w:t>
      </w:r>
    </w:p>
    <w:p w14:paraId="776238FE" w14:textId="7AB3125D" w:rsidR="00A72771" w:rsidRPr="00A72771" w:rsidRDefault="00A72771" w:rsidP="00A72771">
      <w:pPr>
        <w:pStyle w:val="Instructions"/>
        <w:rPr>
          <w:rFonts w:eastAsia="Arial" w:cstheme="minorHAnsi"/>
          <w:bCs/>
        </w:rPr>
      </w:pPr>
      <w:r w:rsidRPr="00A72771">
        <w:t>print(text2)</w:t>
      </w:r>
    </w:p>
    <w:p w14:paraId="7D0828E0" w14:textId="1BBB3162" w:rsidR="006F51DD" w:rsidRDefault="006F51DD" w:rsidP="00A72771">
      <w:pPr>
        <w:pStyle w:val="Question"/>
      </w:pPr>
      <w:r>
        <w:t>Complete the INPUT / OUPUT to check you understood the problem.</w:t>
      </w:r>
    </w:p>
    <w:tbl>
      <w:tblPr>
        <w:tblStyle w:val="PlainTable1"/>
        <w:tblW w:w="9640" w:type="dxa"/>
        <w:tblLayout w:type="fixed"/>
        <w:tblLook w:val="0400" w:firstRow="0" w:lastRow="0" w:firstColumn="0" w:lastColumn="0" w:noHBand="0" w:noVBand="1"/>
      </w:tblPr>
      <w:tblGrid>
        <w:gridCol w:w="4395"/>
        <w:gridCol w:w="5245"/>
      </w:tblGrid>
      <w:tr w:rsidR="006F51DD" w:rsidRPr="00267592" w14:paraId="231C9FEC" w14:textId="77777777" w:rsidTr="00373E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tcW w:w="4395" w:type="dxa"/>
            <w:shd w:val="clear" w:color="auto" w:fill="B4C6E7" w:themeFill="accent1" w:themeFillTint="66"/>
            <w:vAlign w:val="center"/>
          </w:tcPr>
          <w:p w14:paraId="419117F7" w14:textId="77777777" w:rsidR="006F51DD" w:rsidRPr="00267592" w:rsidRDefault="006F51DD" w:rsidP="00373E78">
            <w:pPr>
              <w:jc w:val="center"/>
              <w:rPr>
                <w:rFonts w:eastAsia="Arial" w:cstheme="minorHAnsi"/>
                <w:b/>
                <w:bCs/>
              </w:rPr>
            </w:pPr>
            <w:r w:rsidRPr="00267592">
              <w:rPr>
                <w:rFonts w:eastAsia="Arial" w:cstheme="minorHAnsi"/>
                <w:b/>
                <w:bCs/>
              </w:rPr>
              <w:t>Input</w:t>
            </w:r>
          </w:p>
        </w:tc>
        <w:tc>
          <w:tcPr>
            <w:tcW w:w="5245" w:type="dxa"/>
            <w:shd w:val="clear" w:color="auto" w:fill="B4C6E7" w:themeFill="accent1" w:themeFillTint="66"/>
            <w:vAlign w:val="center"/>
          </w:tcPr>
          <w:p w14:paraId="76512C47" w14:textId="77777777" w:rsidR="006F51DD" w:rsidRPr="00267592" w:rsidRDefault="006F51DD" w:rsidP="00373E78">
            <w:pPr>
              <w:jc w:val="center"/>
              <w:rPr>
                <w:rFonts w:eastAsia="Arial" w:cstheme="minorHAnsi"/>
                <w:b/>
                <w:bCs/>
              </w:rPr>
            </w:pPr>
            <w:r w:rsidRPr="00267592">
              <w:rPr>
                <w:rFonts w:eastAsia="Arial" w:cstheme="minorHAnsi"/>
                <w:b/>
                <w:bCs/>
              </w:rPr>
              <w:t>Output</w:t>
            </w:r>
          </w:p>
        </w:tc>
      </w:tr>
      <w:tr w:rsidR="006F51DD" w:rsidRPr="00C85074" w14:paraId="0F29172A" w14:textId="77777777" w:rsidTr="00373E78">
        <w:trPr>
          <w:trHeight w:val="551"/>
        </w:trPr>
        <w:tc>
          <w:tcPr>
            <w:tcW w:w="4395" w:type="dxa"/>
            <w:vAlign w:val="center"/>
          </w:tcPr>
          <w:p w14:paraId="1C2FEB97" w14:textId="0582CB76" w:rsidR="006F51DD" w:rsidRPr="00C85074" w:rsidRDefault="006F51DD" w:rsidP="00373E78">
            <w:pPr>
              <w:jc w:val="left"/>
              <w:rPr>
                <w:rFonts w:eastAsia="Consolas" w:cstheme="minorHAnsi"/>
              </w:rPr>
            </w:pPr>
          </w:p>
        </w:tc>
        <w:tc>
          <w:tcPr>
            <w:tcW w:w="5245" w:type="dxa"/>
            <w:vAlign w:val="center"/>
          </w:tcPr>
          <w:p w14:paraId="756DC4F0" w14:textId="77777777" w:rsidR="006F51DD" w:rsidRPr="00C85074" w:rsidRDefault="006F51DD" w:rsidP="00373E78">
            <w:pPr>
              <w:jc w:val="left"/>
              <w:rPr>
                <w:rFonts w:eastAsia="Consolas" w:cstheme="minorHAnsi"/>
              </w:rPr>
            </w:pPr>
          </w:p>
        </w:tc>
      </w:tr>
      <w:tr w:rsidR="006F51DD" w:rsidRPr="00C85074" w14:paraId="331707B3" w14:textId="77777777" w:rsidTr="00373E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tcW w:w="4395" w:type="dxa"/>
            <w:vAlign w:val="center"/>
          </w:tcPr>
          <w:p w14:paraId="366A4FFE" w14:textId="05C42611" w:rsidR="006F51DD" w:rsidRDefault="006F51DD" w:rsidP="00373E78">
            <w:pPr>
              <w:jc w:val="left"/>
            </w:pPr>
          </w:p>
        </w:tc>
        <w:tc>
          <w:tcPr>
            <w:tcW w:w="5245" w:type="dxa"/>
            <w:vAlign w:val="center"/>
          </w:tcPr>
          <w:p w14:paraId="278BA3C8" w14:textId="77777777" w:rsidR="006F51DD" w:rsidRPr="00C85074" w:rsidRDefault="006F51DD" w:rsidP="00373E78">
            <w:pPr>
              <w:jc w:val="left"/>
              <w:rPr>
                <w:rFonts w:eastAsia="Consolas" w:cstheme="minorHAnsi"/>
              </w:rPr>
            </w:pPr>
          </w:p>
        </w:tc>
      </w:tr>
      <w:tr w:rsidR="006F51DD" w:rsidRPr="00C85074" w14:paraId="4D911E37" w14:textId="77777777" w:rsidTr="00373E78">
        <w:trPr>
          <w:trHeight w:val="551"/>
        </w:trPr>
        <w:tc>
          <w:tcPr>
            <w:tcW w:w="4395" w:type="dxa"/>
            <w:vAlign w:val="center"/>
          </w:tcPr>
          <w:p w14:paraId="158F21EA" w14:textId="50F5167E" w:rsidR="006F51DD" w:rsidRPr="00B1336D" w:rsidRDefault="006F51DD" w:rsidP="00373E78">
            <w:pPr>
              <w:jc w:val="left"/>
              <w:rPr>
                <w:rFonts w:cstheme="minorHAnsi"/>
              </w:rPr>
            </w:pPr>
          </w:p>
        </w:tc>
        <w:tc>
          <w:tcPr>
            <w:tcW w:w="5245" w:type="dxa"/>
            <w:vAlign w:val="center"/>
          </w:tcPr>
          <w:p w14:paraId="2F14D737" w14:textId="77777777" w:rsidR="006F51DD" w:rsidRPr="00C85074" w:rsidRDefault="006F51DD" w:rsidP="00373E78">
            <w:pPr>
              <w:jc w:val="left"/>
              <w:rPr>
                <w:rFonts w:eastAsia="Consolas" w:cstheme="minorHAnsi"/>
              </w:rPr>
            </w:pPr>
          </w:p>
        </w:tc>
      </w:tr>
      <w:tr w:rsidR="006F51DD" w:rsidRPr="00C85074" w14:paraId="79D321F0" w14:textId="77777777" w:rsidTr="00373E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tcW w:w="4395" w:type="dxa"/>
            <w:vAlign w:val="center"/>
          </w:tcPr>
          <w:p w14:paraId="5340F786" w14:textId="656CC214" w:rsidR="006F51DD" w:rsidRPr="00B1336D" w:rsidRDefault="006F51DD" w:rsidP="00373E78">
            <w:pPr>
              <w:jc w:val="left"/>
              <w:rPr>
                <w:rFonts w:cstheme="minorHAnsi"/>
              </w:rPr>
            </w:pPr>
          </w:p>
        </w:tc>
        <w:tc>
          <w:tcPr>
            <w:tcW w:w="5245" w:type="dxa"/>
            <w:vAlign w:val="center"/>
          </w:tcPr>
          <w:p w14:paraId="7E64BDD2" w14:textId="77777777" w:rsidR="006F51DD" w:rsidRPr="00C85074" w:rsidRDefault="006F51DD" w:rsidP="00373E78">
            <w:pPr>
              <w:jc w:val="left"/>
              <w:rPr>
                <w:rFonts w:eastAsia="Consolas" w:cstheme="minorHAnsi"/>
              </w:rPr>
            </w:pPr>
          </w:p>
        </w:tc>
      </w:tr>
    </w:tbl>
    <w:p w14:paraId="5A66B42A" w14:textId="425D258D" w:rsidR="00A3200F" w:rsidRPr="00216EB3" w:rsidRDefault="00C1339E" w:rsidP="00C1339E">
      <w:pPr>
        <w:pStyle w:val="Question"/>
      </w:pPr>
      <w:r>
        <w:t xml:space="preserve">Create your </w:t>
      </w:r>
      <w:r w:rsidR="00C0640C">
        <w:t>flowchart</w:t>
      </w:r>
      <w:r w:rsidR="008F4784">
        <w:t xml:space="preserve"> on pa</w:t>
      </w:r>
      <w:r w:rsidR="00BF22E1" w:rsidRPr="00D11BF5">
        <w:t>per</w:t>
      </w:r>
      <w:r>
        <w:t xml:space="preserve"> – Working alone.</w:t>
      </w:r>
    </w:p>
    <w:p w14:paraId="6335484D" w14:textId="62001280" w:rsidR="00A3200F" w:rsidRDefault="00A3200F" w:rsidP="00C1339E">
      <w:pPr>
        <w:pStyle w:val="Question"/>
      </w:pPr>
      <w:r w:rsidRPr="00D11BF5">
        <w:t>Meet</w:t>
      </w:r>
      <w:r w:rsidR="00181856">
        <w:t xml:space="preserve">, in </w:t>
      </w:r>
      <w:r w:rsidRPr="00D11BF5">
        <w:t xml:space="preserve">group </w:t>
      </w:r>
      <w:r w:rsidR="00181856">
        <w:t xml:space="preserve">of </w:t>
      </w:r>
      <w:r w:rsidR="00C1339E">
        <w:t>3</w:t>
      </w:r>
      <w:r w:rsidRPr="00D11BF5">
        <w:t xml:space="preserve"> </w:t>
      </w:r>
      <w:r w:rsidR="00181856">
        <w:t>and</w:t>
      </w:r>
      <w:r w:rsidRPr="00D11BF5">
        <w:t xml:space="preserve"> </w:t>
      </w:r>
      <w:r w:rsidR="00C1339E">
        <w:t xml:space="preserve">find a common </w:t>
      </w:r>
      <w:r w:rsidRPr="00D11BF5">
        <w:t>solution</w:t>
      </w:r>
      <w:r w:rsidR="00710B1C">
        <w:t xml:space="preserve"> – Group of 3.</w:t>
      </w:r>
    </w:p>
    <w:p w14:paraId="1EFBDA6B" w14:textId="6711C711" w:rsidR="00FC2BE1" w:rsidRDefault="00FC2BE1" w:rsidP="00FC2BE1">
      <w:r w:rsidRPr="00FC2BE1">
        <w:t xml:space="preserve">            </w:t>
      </w:r>
      <w:r w:rsidRPr="00FC2BE1">
        <w:rPr>
          <w:u w:val="single"/>
        </w:rPr>
        <w:t>Warning</w:t>
      </w:r>
      <w:r w:rsidRPr="00FC2BE1">
        <w:t>: each student needs to come up with a solution to discuss!!</w:t>
      </w:r>
    </w:p>
    <w:p w14:paraId="7772EFC9" w14:textId="70ED1FC2" w:rsidR="006F51DD" w:rsidRDefault="006F51DD" w:rsidP="00C1339E">
      <w:pPr>
        <w:pStyle w:val="Question"/>
      </w:pPr>
      <w:r>
        <w:t>Execute it with the following execution table.</w:t>
      </w:r>
    </w:p>
    <w:p w14:paraId="63AEAAB9" w14:textId="77777777" w:rsidR="00E95E08" w:rsidRDefault="00E95E08" w:rsidP="00E95E08"/>
    <w:p w14:paraId="11E6F4A6" w14:textId="77777777" w:rsidR="006F51DD" w:rsidRDefault="006F51DD" w:rsidP="006F51DD"/>
    <w:p w14:paraId="51009D53" w14:textId="18F21B32" w:rsidR="00DC75C6" w:rsidRPr="00C1339E" w:rsidRDefault="00DC75C6" w:rsidP="00DC75C6"/>
    <w:p w14:paraId="17D1B0B5" w14:textId="77777777" w:rsidR="004247D2" w:rsidRDefault="004247D2" w:rsidP="00A3200F">
      <w:pPr>
        <w:rPr>
          <w:rFonts w:cstheme="minorHAnsi"/>
        </w:rPr>
      </w:pPr>
    </w:p>
    <w:p w14:paraId="357AF435" w14:textId="54562E14" w:rsidR="004247D2" w:rsidRDefault="004247D2" w:rsidP="004247D2">
      <w:pPr>
        <w:pStyle w:val="Heading1"/>
      </w:pPr>
      <w:r w:rsidRPr="004247D2">
        <w:lastRenderedPageBreak/>
        <w:t>Problem - PREV / NEXT ELEMENTS</w:t>
      </w:r>
    </w:p>
    <w:p w14:paraId="46FD577A" w14:textId="5A74088A" w:rsidR="00260D46" w:rsidRDefault="00260D46" w:rsidP="00260D46">
      <w:pPr>
        <w:pStyle w:val="NormalWeb"/>
        <w:numPr>
          <w:ilvl w:val="0"/>
          <w:numId w:val="25"/>
        </w:numPr>
        <w:spacing w:before="0" w:beforeAutospacing="0" w:after="0" w:afterAutospacing="0"/>
        <w:textAlignment w:val="baseline"/>
        <w:rPr>
          <w:rFonts w:ascii="Noto Sans Symbols" w:eastAsia="Times New Roman" w:hAnsi="Noto Sans Symbols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Input a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text </w:t>
      </w:r>
      <w:r>
        <w:rPr>
          <w:rFonts w:ascii="Calibri" w:hAnsi="Calibri" w:cs="Calibri"/>
          <w:color w:val="000000"/>
          <w:sz w:val="22"/>
          <w:szCs w:val="22"/>
        </w:rPr>
        <w:t xml:space="preserve">in the </w:t>
      </w:r>
      <w:r w:rsidR="0032629B">
        <w:rPr>
          <w:rFonts w:ascii="Calibri" w:hAnsi="Calibri" w:cs="Calibri"/>
          <w:color w:val="000000"/>
          <w:sz w:val="22"/>
          <w:szCs w:val="22"/>
        </w:rPr>
        <w:t>console.</w:t>
      </w:r>
    </w:p>
    <w:p w14:paraId="0011AAE2" w14:textId="3F7FB71B" w:rsidR="00260D46" w:rsidRDefault="00260D46" w:rsidP="00260D46">
      <w:pPr>
        <w:pStyle w:val="NormalWeb"/>
        <w:numPr>
          <w:ilvl w:val="0"/>
          <w:numId w:val="25"/>
        </w:numPr>
        <w:spacing w:before="0" w:beforeAutospacing="0" w:after="0" w:afterAutospacing="0"/>
        <w:textAlignment w:val="baseline"/>
        <w:rPr>
          <w:rFonts w:ascii="Noto Sans Symbols" w:hAnsi="Noto Sans Symbols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Check if the text is a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sequence </w:t>
      </w:r>
      <w:r>
        <w:rPr>
          <w:rFonts w:ascii="Calibri" w:hAnsi="Calibri" w:cs="Calibri"/>
          <w:color w:val="000000"/>
          <w:sz w:val="22"/>
          <w:szCs w:val="22"/>
        </w:rPr>
        <w:t>of “ab”</w:t>
      </w:r>
      <w:r w:rsidR="006F6298">
        <w:rPr>
          <w:rFonts w:ascii="Calibri" w:hAnsi="Calibri" w:cs="Calibri"/>
          <w:color w:val="000000"/>
          <w:sz w:val="22"/>
          <w:szCs w:val="22"/>
        </w:rPr>
        <w:t>.</w:t>
      </w:r>
    </w:p>
    <w:p w14:paraId="40D53F1F" w14:textId="2A776CD5" w:rsidR="00260D46" w:rsidRPr="00F275F1" w:rsidRDefault="0032629B" w:rsidP="00260D46">
      <w:pPr>
        <w:pStyle w:val="NormalWeb"/>
        <w:numPr>
          <w:ilvl w:val="1"/>
          <w:numId w:val="25"/>
        </w:numPr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Examples:</w:t>
      </w:r>
      <w:r w:rsidR="00260D46">
        <w:rPr>
          <w:rFonts w:ascii="Calibri" w:hAnsi="Calibri" w:cs="Calibri"/>
          <w:color w:val="000000"/>
          <w:sz w:val="22"/>
          <w:szCs w:val="22"/>
        </w:rPr>
        <w:t xml:space="preserve">   </w:t>
      </w:r>
      <w:r w:rsidR="00260D46">
        <w:rPr>
          <w:rFonts w:ascii="Calibri" w:hAnsi="Calibri" w:cs="Calibri"/>
          <w:b/>
          <w:bCs/>
          <w:color w:val="70AD47"/>
          <w:sz w:val="22"/>
          <w:szCs w:val="22"/>
        </w:rPr>
        <w:t>ab</w:t>
      </w:r>
      <w:r w:rsidR="00260D46">
        <w:rPr>
          <w:rFonts w:ascii="Calibri" w:hAnsi="Calibri" w:cs="Calibri"/>
          <w:b/>
          <w:bCs/>
          <w:color w:val="FF0000"/>
          <w:sz w:val="22"/>
          <w:szCs w:val="22"/>
        </w:rPr>
        <w:t>ab</w:t>
      </w:r>
      <w:r w:rsidR="00260D46">
        <w:rPr>
          <w:rFonts w:ascii="Calibri" w:hAnsi="Calibri" w:cs="Calibri"/>
          <w:color w:val="000000"/>
          <w:sz w:val="22"/>
          <w:szCs w:val="22"/>
        </w:rPr>
        <w:t xml:space="preserve"> or </w:t>
      </w:r>
      <w:r w:rsidR="00260D46">
        <w:rPr>
          <w:rFonts w:ascii="Calibri" w:hAnsi="Calibri" w:cs="Calibri"/>
          <w:b/>
          <w:bCs/>
          <w:color w:val="70AD47"/>
          <w:sz w:val="22"/>
          <w:szCs w:val="22"/>
        </w:rPr>
        <w:t>ab</w:t>
      </w:r>
      <w:r w:rsidR="00260D46">
        <w:rPr>
          <w:rFonts w:ascii="Calibri" w:hAnsi="Calibri" w:cs="Calibri"/>
          <w:b/>
          <w:bCs/>
          <w:color w:val="FF0000"/>
          <w:sz w:val="22"/>
          <w:szCs w:val="22"/>
        </w:rPr>
        <w:t>ab</w:t>
      </w:r>
      <w:r w:rsidR="00260D46">
        <w:rPr>
          <w:rFonts w:ascii="Calibri" w:hAnsi="Calibri" w:cs="Calibri"/>
          <w:b/>
          <w:bCs/>
          <w:color w:val="5B9BD5"/>
          <w:sz w:val="22"/>
          <w:szCs w:val="22"/>
        </w:rPr>
        <w:t>ab</w:t>
      </w:r>
    </w:p>
    <w:p w14:paraId="1109931C" w14:textId="4662A017" w:rsidR="00A03847" w:rsidRPr="001B0B44" w:rsidRDefault="00260D46" w:rsidP="00A03847">
      <w:pPr>
        <w:pStyle w:val="NormalWeb"/>
        <w:numPr>
          <w:ilvl w:val="0"/>
          <w:numId w:val="26"/>
        </w:numPr>
        <w:spacing w:before="0" w:beforeAutospacing="0" w:after="160" w:afterAutospacing="0"/>
        <w:textAlignment w:val="baseline"/>
        <w:rPr>
          <w:rFonts w:ascii="Noto Sans Symbols" w:hAnsi="Noto Sans Symbols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If the text is such a sequence, write YES, otherwise write NO</w:t>
      </w:r>
    </w:p>
    <w:p w14:paraId="14491E9A" w14:textId="77777777" w:rsidR="00260D46" w:rsidRDefault="00260D46" w:rsidP="00260D46">
      <w:pPr>
        <w:pStyle w:val="Heading2"/>
      </w:pPr>
      <w:r>
        <w:rPr>
          <w:rFonts w:ascii="Calibri" w:hAnsi="Calibri" w:cs="Calibri"/>
          <w:b/>
          <w:bCs/>
          <w:color w:val="2E75B5"/>
        </w:rPr>
        <w:t>Examples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3"/>
        <w:gridCol w:w="4678"/>
      </w:tblGrid>
      <w:tr w:rsidR="00260D46" w14:paraId="25ACA4B1" w14:textId="77777777" w:rsidTr="0041567E">
        <w:trPr>
          <w:trHeight w:val="315"/>
        </w:trPr>
        <w:tc>
          <w:tcPr>
            <w:tcW w:w="4673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shd w:val="clear" w:color="auto" w:fill="5B9BD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27B2E4" w14:textId="77777777" w:rsidR="00260D46" w:rsidRDefault="00260D46" w:rsidP="0041567E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INPUT</w:t>
            </w:r>
          </w:p>
        </w:tc>
        <w:tc>
          <w:tcPr>
            <w:tcW w:w="4678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shd w:val="clear" w:color="auto" w:fill="5B9BD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06B078" w14:textId="77777777" w:rsidR="00260D46" w:rsidRDefault="00260D46" w:rsidP="0041567E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OUTPUT</w:t>
            </w:r>
          </w:p>
        </w:tc>
      </w:tr>
      <w:tr w:rsidR="00260D46" w14:paraId="5A03E628" w14:textId="77777777" w:rsidTr="0041567E">
        <w:trPr>
          <w:trHeight w:val="397"/>
        </w:trPr>
        <w:tc>
          <w:tcPr>
            <w:tcW w:w="4673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36DD82" w14:textId="77777777" w:rsidR="00260D46" w:rsidRDefault="00260D46" w:rsidP="0041567E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abab</w:t>
            </w:r>
          </w:p>
        </w:tc>
        <w:tc>
          <w:tcPr>
            <w:tcW w:w="4678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DCC1CF" w14:textId="77777777" w:rsidR="00260D46" w:rsidRDefault="00260D46" w:rsidP="0041567E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YES</w:t>
            </w:r>
          </w:p>
        </w:tc>
      </w:tr>
      <w:tr w:rsidR="00260D46" w14:paraId="265B7C97" w14:textId="77777777" w:rsidTr="0041567E">
        <w:trPr>
          <w:trHeight w:val="397"/>
        </w:trPr>
        <w:tc>
          <w:tcPr>
            <w:tcW w:w="4673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A18311" w14:textId="77777777" w:rsidR="00260D46" w:rsidRDefault="00260D46" w:rsidP="0041567E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abcab</w:t>
            </w:r>
          </w:p>
        </w:tc>
        <w:tc>
          <w:tcPr>
            <w:tcW w:w="4678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2E0AA6" w14:textId="77777777" w:rsidR="00260D46" w:rsidRDefault="00260D46" w:rsidP="0041567E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</w:t>
            </w:r>
          </w:p>
        </w:tc>
      </w:tr>
      <w:tr w:rsidR="00260D46" w14:paraId="3885981F" w14:textId="77777777" w:rsidTr="0041567E">
        <w:trPr>
          <w:trHeight w:val="397"/>
        </w:trPr>
        <w:tc>
          <w:tcPr>
            <w:tcW w:w="4673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C7711E" w14:textId="77777777" w:rsidR="00260D46" w:rsidRDefault="00260D46" w:rsidP="0041567E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ab</w:t>
            </w:r>
          </w:p>
        </w:tc>
        <w:tc>
          <w:tcPr>
            <w:tcW w:w="4678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4B5194" w14:textId="77777777" w:rsidR="00260D46" w:rsidRDefault="00260D46" w:rsidP="0041567E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YES</w:t>
            </w:r>
          </w:p>
        </w:tc>
      </w:tr>
      <w:tr w:rsidR="00260D46" w14:paraId="2EEF1AD1" w14:textId="77777777" w:rsidTr="0041567E">
        <w:trPr>
          <w:trHeight w:val="397"/>
        </w:trPr>
        <w:tc>
          <w:tcPr>
            <w:tcW w:w="4673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29B2AD" w14:textId="77777777" w:rsidR="00260D46" w:rsidRDefault="00260D46" w:rsidP="0041567E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abaab</w:t>
            </w:r>
          </w:p>
        </w:tc>
        <w:tc>
          <w:tcPr>
            <w:tcW w:w="4678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B899BF" w14:textId="77777777" w:rsidR="00260D46" w:rsidRDefault="00260D46" w:rsidP="0041567E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</w:t>
            </w:r>
          </w:p>
        </w:tc>
      </w:tr>
    </w:tbl>
    <w:p w14:paraId="0A1613FB" w14:textId="568EBBEB" w:rsidR="0059372E" w:rsidRDefault="0059372E" w:rsidP="00E77279">
      <w:pPr>
        <w:pStyle w:val="Question"/>
        <w:numPr>
          <w:ilvl w:val="0"/>
          <w:numId w:val="28"/>
        </w:numPr>
      </w:pPr>
      <w:r>
        <w:t>Analyze</w:t>
      </w:r>
      <w:r w:rsidRPr="00C477FD">
        <w:rPr>
          <w:b/>
        </w:rPr>
        <w:t xml:space="preserve"> the </w:t>
      </w:r>
      <w:r w:rsidRPr="00C477FD">
        <w:rPr>
          <w:b/>
          <w:color w:val="000000" w:themeColor="text1"/>
        </w:rPr>
        <w:t>symbols</w:t>
      </w:r>
      <w:r w:rsidRPr="00EE22E4">
        <w:rPr>
          <w:color w:val="000000" w:themeColor="text1"/>
        </w:rPr>
        <w:t xml:space="preserve"> </w:t>
      </w:r>
      <w:r>
        <w:t>you need to solve this problem</w:t>
      </w:r>
      <w:r w:rsidR="00417F6B">
        <w:t xml:space="preserve"> – </w:t>
      </w:r>
      <w:r w:rsidR="004B1AEB">
        <w:t>Working alone</w:t>
      </w:r>
      <w:r w:rsidR="004613B2">
        <w:t>.</w:t>
      </w:r>
    </w:p>
    <w:tbl>
      <w:tblPr>
        <w:tblStyle w:val="PlainTable1"/>
        <w:tblW w:w="9630" w:type="dxa"/>
        <w:tblInd w:w="-5" w:type="dxa"/>
        <w:tblLook w:val="04A0" w:firstRow="1" w:lastRow="0" w:firstColumn="1" w:lastColumn="0" w:noHBand="0" w:noVBand="1"/>
      </w:tblPr>
      <w:tblGrid>
        <w:gridCol w:w="3690"/>
        <w:gridCol w:w="2970"/>
        <w:gridCol w:w="2970"/>
      </w:tblGrid>
      <w:tr w:rsidR="0059372E" w14:paraId="4A5EE603" w14:textId="77777777" w:rsidTr="004156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  <w:shd w:val="clear" w:color="auto" w:fill="B4C6E7" w:themeFill="accent1" w:themeFillTint="66"/>
          </w:tcPr>
          <w:p w14:paraId="0C092A67" w14:textId="77777777" w:rsidR="0059372E" w:rsidRDefault="0059372E" w:rsidP="0041567E">
            <w:r>
              <w:t>Element</w:t>
            </w:r>
          </w:p>
        </w:tc>
        <w:tc>
          <w:tcPr>
            <w:tcW w:w="2970" w:type="dxa"/>
            <w:shd w:val="clear" w:color="auto" w:fill="B4C6E7" w:themeFill="accent1" w:themeFillTint="66"/>
          </w:tcPr>
          <w:p w14:paraId="56AC56F5" w14:textId="77777777" w:rsidR="0059372E" w:rsidRDefault="0059372E" w:rsidP="004156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Do you need it?</w:t>
            </w:r>
          </w:p>
        </w:tc>
        <w:tc>
          <w:tcPr>
            <w:tcW w:w="2970" w:type="dxa"/>
            <w:shd w:val="clear" w:color="auto" w:fill="B4C6E7" w:themeFill="accent1" w:themeFillTint="66"/>
          </w:tcPr>
          <w:p w14:paraId="2C90CEEB" w14:textId="77777777" w:rsidR="0059372E" w:rsidRDefault="0059372E" w:rsidP="004156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 what?</w:t>
            </w:r>
          </w:p>
        </w:tc>
      </w:tr>
      <w:tr w:rsidR="0059372E" w14:paraId="2E8855E2" w14:textId="77777777" w:rsidTr="004156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  <w:vAlign w:val="center"/>
          </w:tcPr>
          <w:p w14:paraId="35AAD65C" w14:textId="77777777" w:rsidR="0059372E" w:rsidRDefault="0059372E" w:rsidP="0041567E">
            <w:pPr>
              <w:jc w:val="left"/>
            </w:pPr>
            <w:r w:rsidRPr="004B6DA6"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919B9A6" wp14:editId="5AF3DE82">
                      <wp:simplePos x="0" y="0"/>
                      <wp:positionH relativeFrom="column">
                        <wp:posOffset>1037590</wp:posOffset>
                      </wp:positionH>
                      <wp:positionV relativeFrom="paragraph">
                        <wp:posOffset>-11430</wp:posOffset>
                      </wp:positionV>
                      <wp:extent cx="668655" cy="255905"/>
                      <wp:effectExtent l="0" t="0" r="0" b="0"/>
                      <wp:wrapNone/>
                      <wp:docPr id="2" name="Rectangle 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D029C630-1945-D1EB-F8A0-A2AD320C7861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8655" cy="255905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538AD3A4" id="Rectangle 1" o:spid="_x0000_s1026" style="position:absolute;margin-left:81.7pt;margin-top:-.9pt;width:52.65pt;height:20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" fillcolor="#4472c4 [3204]" stroked="f" strokeweight="1pt"/>
                  </w:pict>
                </mc:Fallback>
              </mc:AlternateContent>
            </w:r>
            <w:r>
              <w:t>Action</w:t>
            </w:r>
          </w:p>
        </w:tc>
        <w:tc>
          <w:tcPr>
            <w:tcW w:w="2970" w:type="dxa"/>
            <w:vAlign w:val="center"/>
          </w:tcPr>
          <w:p w14:paraId="75EE5605" w14:textId="77777777" w:rsidR="0059372E" w:rsidRDefault="0059372E" w:rsidP="0041567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70" w:type="dxa"/>
            <w:vAlign w:val="center"/>
          </w:tcPr>
          <w:p w14:paraId="5366EC69" w14:textId="77777777" w:rsidR="0059372E" w:rsidRDefault="0059372E" w:rsidP="0041567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9372E" w14:paraId="2CC7609F" w14:textId="77777777" w:rsidTr="0041567E">
        <w:trPr>
          <w:trHeight w:val="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  <w:vAlign w:val="center"/>
          </w:tcPr>
          <w:p w14:paraId="3F537B7E" w14:textId="77777777" w:rsidR="0059372E" w:rsidRDefault="0059372E" w:rsidP="0041567E">
            <w:pPr>
              <w:jc w:val="left"/>
            </w:pPr>
            <w:r w:rsidRPr="004B6DA6"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0288" behindDoc="1" locked="0" layoutInCell="1" allowOverlap="1" wp14:anchorId="58AC0CD3" wp14:editId="5B74CE32">
                      <wp:simplePos x="0" y="0"/>
                      <wp:positionH relativeFrom="column">
                        <wp:posOffset>999490</wp:posOffset>
                      </wp:positionH>
                      <wp:positionV relativeFrom="paragraph">
                        <wp:posOffset>-88265</wp:posOffset>
                      </wp:positionV>
                      <wp:extent cx="690880" cy="361315"/>
                      <wp:effectExtent l="0" t="0" r="0" b="635"/>
                      <wp:wrapTight wrapText="bothSides">
                        <wp:wrapPolygon edited="0">
                          <wp:start x="8338" y="0"/>
                          <wp:lineTo x="0" y="9111"/>
                          <wp:lineTo x="0" y="12527"/>
                          <wp:lineTo x="8338" y="20499"/>
                          <wp:lineTo x="12507" y="20499"/>
                          <wp:lineTo x="20846" y="12527"/>
                          <wp:lineTo x="20846" y="9111"/>
                          <wp:lineTo x="12507" y="0"/>
                          <wp:lineTo x="8338" y="0"/>
                        </wp:wrapPolygon>
                      </wp:wrapTight>
                      <wp:docPr id="2029613368" name="Losang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90880" cy="361315"/>
                              </a:xfrm>
                              <a:prstGeom prst="diamond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type w14:anchorId="14DAB9CD"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Losange 6" o:spid="_x0000_s1026" type="#_x0000_t4" style="position:absolute;margin-left:78.7pt;margin-top:-6.95pt;width:54.4pt;height:28.4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" fillcolor="#ffc000 [3207]" stroked="f" strokeweight="1.5pt">
                      <w10:wrap type="tight"/>
                    </v:shape>
                  </w:pict>
                </mc:Fallback>
              </mc:AlternateContent>
            </w:r>
            <w:r>
              <w:t>Decision</w:t>
            </w:r>
          </w:p>
        </w:tc>
        <w:tc>
          <w:tcPr>
            <w:tcW w:w="2970" w:type="dxa"/>
            <w:vAlign w:val="center"/>
          </w:tcPr>
          <w:p w14:paraId="00B57A0D" w14:textId="77777777" w:rsidR="0059372E" w:rsidRDefault="0059372E" w:rsidP="0041567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70" w:type="dxa"/>
            <w:vAlign w:val="center"/>
          </w:tcPr>
          <w:p w14:paraId="4D180011" w14:textId="77777777" w:rsidR="0059372E" w:rsidRDefault="0059372E" w:rsidP="0041567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9372E" w14:paraId="270F502A" w14:textId="77777777" w:rsidTr="004156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  <w:vAlign w:val="center"/>
          </w:tcPr>
          <w:p w14:paraId="77D28DE6" w14:textId="77777777" w:rsidR="0059372E" w:rsidRDefault="0059372E" w:rsidP="0041567E">
            <w:pPr>
              <w:jc w:val="left"/>
            </w:pPr>
            <w:r w:rsidRPr="004B6DA6"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B17424F" wp14:editId="3657AAFD">
                      <wp:simplePos x="0" y="0"/>
                      <wp:positionH relativeFrom="column">
                        <wp:posOffset>1009650</wp:posOffset>
                      </wp:positionH>
                      <wp:positionV relativeFrom="paragraph">
                        <wp:posOffset>-10160</wp:posOffset>
                      </wp:positionV>
                      <wp:extent cx="690880" cy="361315"/>
                      <wp:effectExtent l="19050" t="19050" r="13970" b="38735"/>
                      <wp:wrapThrough wrapText="bothSides">
                        <wp:wrapPolygon edited="0">
                          <wp:start x="8934" y="-1139"/>
                          <wp:lineTo x="-596" y="0"/>
                          <wp:lineTo x="-596" y="11388"/>
                          <wp:lineTo x="5360" y="18221"/>
                          <wp:lineTo x="8338" y="22777"/>
                          <wp:lineTo x="13103" y="22777"/>
                          <wp:lineTo x="16676" y="18221"/>
                          <wp:lineTo x="21441" y="10250"/>
                          <wp:lineTo x="21441" y="7972"/>
                          <wp:lineTo x="12507" y="-1139"/>
                          <wp:lineTo x="8934" y="-1139"/>
                        </wp:wrapPolygon>
                      </wp:wrapThrough>
                      <wp:docPr id="124146274" name="Losang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90880" cy="361315"/>
                              </a:xfrm>
                              <a:prstGeom prst="diamond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0FED61EC" id="Losange 6" o:spid="_x0000_s1026" type="#_x0000_t4" style="position:absolute;margin-left:79.5pt;margin-top:-.8pt;width:54.4pt;height:28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" fillcolor="red" strokecolor="white [3201]" strokeweight="1.5pt">
                      <w10:wrap type="through"/>
                    </v:shape>
                  </w:pict>
                </mc:Fallback>
              </mc:AlternateContent>
            </w:r>
            <w:r>
              <w:t>Repeat</w:t>
            </w:r>
            <w:r w:rsidRPr="004B6DA6">
              <w:rPr>
                <w:b w:val="0"/>
                <w:bCs w:val="0"/>
                <w:noProof/>
                <w14:ligatures w14:val="standardContextual"/>
              </w:rPr>
              <w:t xml:space="preserve"> </w:t>
            </w:r>
          </w:p>
        </w:tc>
        <w:tc>
          <w:tcPr>
            <w:tcW w:w="2970" w:type="dxa"/>
            <w:vAlign w:val="center"/>
          </w:tcPr>
          <w:p w14:paraId="639A9E19" w14:textId="77777777" w:rsidR="0059372E" w:rsidRDefault="0059372E" w:rsidP="0041567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70" w:type="dxa"/>
            <w:vAlign w:val="center"/>
          </w:tcPr>
          <w:p w14:paraId="3DB01480" w14:textId="77777777" w:rsidR="0059372E" w:rsidRDefault="0059372E" w:rsidP="0041567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9372E" w14:paraId="5BF38A9E" w14:textId="77777777" w:rsidTr="0041567E">
        <w:trPr>
          <w:trHeight w:val="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  <w:vAlign w:val="center"/>
          </w:tcPr>
          <w:p w14:paraId="118310AF" w14:textId="77777777" w:rsidR="0059372E" w:rsidRPr="004B6DA6" w:rsidRDefault="0059372E" w:rsidP="0041567E">
            <w:pPr>
              <w:jc w:val="left"/>
              <w:rPr>
                <w:b w:val="0"/>
                <w:bCs w:val="0"/>
              </w:rPr>
            </w:pPr>
            <w:r w:rsidRPr="00406DE4"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C478107" wp14:editId="3E2DD092">
                      <wp:simplePos x="0" y="0"/>
                      <wp:positionH relativeFrom="column">
                        <wp:posOffset>942340</wp:posOffset>
                      </wp:positionH>
                      <wp:positionV relativeFrom="margin">
                        <wp:posOffset>-86995</wp:posOffset>
                      </wp:positionV>
                      <wp:extent cx="801370" cy="278130"/>
                      <wp:effectExtent l="0" t="0" r="0" b="7620"/>
                      <wp:wrapNone/>
                      <wp:docPr id="7" name="Parallélogramme 4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18F3201A-18F4-671C-D089-B038A921BD58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1370" cy="278130"/>
                              </a:xfrm>
                              <a:prstGeom prst="parallelogram">
                                <a:avLst>
                                  <a:gd name="adj" fmla="val 59192"/>
                                </a:avLst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>
                                  <a:shade val="15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wrap="square" rtlCol="0" anchor="ctr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type w14:anchorId="6C199FD6" id="_x0000_t7" coordsize="21600,21600" o:spt="7" adj="5400" path="m@0,l,21600@1,21600,21600,xe">
                      <v:stroke joinstyle="miter"/>
                      <v:formulas>
                        <v:f eqn="val #0"/>
                        <v:f eqn="sum width 0 #0"/>
                        <v:f eqn="prod #0 1 2"/>
                        <v:f eqn="sum width 0 @2"/>
                        <v:f eqn="mid #0 width"/>
                        <v:f eqn="mid @1 0"/>
                        <v:f eqn="prod height width #0"/>
                        <v:f eqn="prod @6 1 2"/>
                        <v:f eqn="sum height 0 @7"/>
                        <v:f eqn="prod width 1 2"/>
                        <v:f eqn="sum #0 0 @9"/>
                        <v:f eqn="if @10 @8 0"/>
                        <v:f eqn="if @10 @7 height"/>
                      </v:formulas>
                      <v:path gradientshapeok="t" o:connecttype="custom" o:connectlocs="@4,0;10800,@11;@3,10800;@5,21600;10800,@12;@2,10800" textboxrect="1800,1800,19800,19800;8100,8100,13500,13500;10800,10800,10800,10800"/>
                      <v:handles>
                        <v:h position="#0,topLeft" xrange="0,21600"/>
                      </v:handles>
                    </v:shapetype>
                    <v:shape id="Parallélogramme 4" o:spid="_x0000_s1026" type="#_x0000_t7" style="position:absolute;margin-left:74.2pt;margin-top:-6.85pt;width:63.1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" adj="4437" fillcolor="#70ad47 [3209]" stroked="f" strokeweight="1pt">
                      <w10:wrap anchory="margin"/>
                    </v:shape>
                  </w:pict>
                </mc:Fallback>
              </mc:AlternateContent>
            </w:r>
            <w:r>
              <w:t>Input / Output</w:t>
            </w:r>
          </w:p>
        </w:tc>
        <w:tc>
          <w:tcPr>
            <w:tcW w:w="2970" w:type="dxa"/>
            <w:vAlign w:val="center"/>
          </w:tcPr>
          <w:p w14:paraId="6C23D09B" w14:textId="77777777" w:rsidR="0059372E" w:rsidRDefault="0059372E" w:rsidP="0041567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70" w:type="dxa"/>
            <w:vAlign w:val="center"/>
          </w:tcPr>
          <w:p w14:paraId="3506ABA4" w14:textId="77777777" w:rsidR="0059372E" w:rsidRDefault="0059372E" w:rsidP="0041567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7B3E4CC" w14:textId="77777777" w:rsidR="00675E61" w:rsidRDefault="006769A7" w:rsidP="00675E61">
      <w:pPr>
        <w:pStyle w:val="Question"/>
        <w:numPr>
          <w:ilvl w:val="0"/>
          <w:numId w:val="29"/>
        </w:numPr>
        <w:rPr>
          <w:lang w:bidi="ar-SA"/>
        </w:rPr>
      </w:pPr>
      <w:r>
        <w:t xml:space="preserve">Create your flowchart – group of </w:t>
      </w:r>
      <w:r w:rsidR="000B31CB">
        <w:t>3</w:t>
      </w:r>
      <w:r>
        <w:t xml:space="preserve"> students.</w:t>
      </w:r>
    </w:p>
    <w:p w14:paraId="58436E07" w14:textId="5E07AE3B" w:rsidR="00675E61" w:rsidRPr="0014494E" w:rsidRDefault="00675E61" w:rsidP="00675E61">
      <w:pPr>
        <w:pStyle w:val="Question"/>
        <w:numPr>
          <w:ilvl w:val="0"/>
          <w:numId w:val="29"/>
        </w:numPr>
        <w:rPr>
          <w:lang w:bidi="ar-SA"/>
        </w:rPr>
      </w:pPr>
      <w:r>
        <w:rPr>
          <w:lang w:bidi="ar-SA"/>
        </w:rPr>
        <w:t>C</w:t>
      </w:r>
      <w:r w:rsidRPr="000A7198">
        <w:rPr>
          <w:lang w:bidi="ar-SA"/>
        </w:rPr>
        <w:t>omplete the test cases.</w:t>
      </w:r>
    </w:p>
    <w:tbl>
      <w:tblPr>
        <w:tblStyle w:val="PlainTable1"/>
        <w:tblW w:w="9640" w:type="dxa"/>
        <w:tblLayout w:type="fixed"/>
        <w:tblLook w:val="0400" w:firstRow="0" w:lastRow="0" w:firstColumn="0" w:lastColumn="0" w:noHBand="0" w:noVBand="1"/>
      </w:tblPr>
      <w:tblGrid>
        <w:gridCol w:w="4395"/>
        <w:gridCol w:w="5245"/>
      </w:tblGrid>
      <w:tr w:rsidR="00675E61" w:rsidRPr="00267592" w14:paraId="1ED2C5D6" w14:textId="77777777" w:rsidTr="00A03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tcW w:w="4395" w:type="dxa"/>
            <w:shd w:val="clear" w:color="auto" w:fill="B4C6E7" w:themeFill="accent1" w:themeFillTint="66"/>
            <w:vAlign w:val="center"/>
          </w:tcPr>
          <w:p w14:paraId="2DE0F928" w14:textId="77777777" w:rsidR="00675E61" w:rsidRPr="00267592" w:rsidRDefault="00675E61" w:rsidP="00A037D3">
            <w:pPr>
              <w:jc w:val="center"/>
              <w:rPr>
                <w:rFonts w:eastAsia="Arial" w:cstheme="minorHAnsi"/>
                <w:b/>
                <w:bCs/>
              </w:rPr>
            </w:pPr>
            <w:r w:rsidRPr="00267592">
              <w:rPr>
                <w:rFonts w:eastAsia="Arial" w:cstheme="minorHAnsi"/>
                <w:b/>
                <w:bCs/>
              </w:rPr>
              <w:t>Input</w:t>
            </w:r>
          </w:p>
        </w:tc>
        <w:tc>
          <w:tcPr>
            <w:tcW w:w="5245" w:type="dxa"/>
            <w:shd w:val="clear" w:color="auto" w:fill="B4C6E7" w:themeFill="accent1" w:themeFillTint="66"/>
            <w:vAlign w:val="center"/>
          </w:tcPr>
          <w:p w14:paraId="2AC33B9D" w14:textId="77777777" w:rsidR="00675E61" w:rsidRPr="00267592" w:rsidRDefault="00675E61" w:rsidP="00A037D3">
            <w:pPr>
              <w:jc w:val="center"/>
              <w:rPr>
                <w:rFonts w:eastAsia="Arial" w:cstheme="minorHAnsi"/>
                <w:b/>
                <w:bCs/>
              </w:rPr>
            </w:pPr>
            <w:r w:rsidRPr="00267592">
              <w:rPr>
                <w:rFonts w:eastAsia="Arial" w:cstheme="minorHAnsi"/>
                <w:b/>
                <w:bCs/>
              </w:rPr>
              <w:t>Output</w:t>
            </w:r>
          </w:p>
        </w:tc>
      </w:tr>
      <w:tr w:rsidR="00675E61" w:rsidRPr="00C85074" w14:paraId="3E604FCE" w14:textId="77777777" w:rsidTr="00A037D3">
        <w:trPr>
          <w:trHeight w:val="551"/>
        </w:trPr>
        <w:tc>
          <w:tcPr>
            <w:tcW w:w="4395" w:type="dxa"/>
            <w:vAlign w:val="center"/>
          </w:tcPr>
          <w:p w14:paraId="16FC6761" w14:textId="77777777" w:rsidR="00675E61" w:rsidRPr="00C85074" w:rsidRDefault="00675E61" w:rsidP="00A037D3">
            <w:pPr>
              <w:jc w:val="left"/>
              <w:rPr>
                <w:rFonts w:eastAsia="Consolas" w:cstheme="minorHAnsi"/>
              </w:rPr>
            </w:pPr>
            <w:r>
              <w:rPr>
                <w:rFonts w:eastAsia="Consolas" w:cstheme="minorHAnsi"/>
              </w:rPr>
              <w:t>abcde</w:t>
            </w:r>
          </w:p>
        </w:tc>
        <w:tc>
          <w:tcPr>
            <w:tcW w:w="5245" w:type="dxa"/>
            <w:vAlign w:val="center"/>
          </w:tcPr>
          <w:p w14:paraId="6C16B666" w14:textId="633B7967" w:rsidR="00675E61" w:rsidRPr="006F3D7D" w:rsidRDefault="006F3D7D" w:rsidP="00A037D3">
            <w:pPr>
              <w:jc w:val="left"/>
              <w:rPr>
                <w:rFonts w:eastAsia="Consolas" w:cstheme="minorHAnsi"/>
                <w:color w:val="FF0000"/>
              </w:rPr>
            </w:pPr>
            <w:r w:rsidRPr="006F3D7D">
              <w:rPr>
                <w:rFonts w:eastAsia="Consolas" w:cstheme="minorHAnsi"/>
                <w:color w:val="FF0000"/>
              </w:rPr>
              <w:t>NO</w:t>
            </w:r>
          </w:p>
        </w:tc>
      </w:tr>
      <w:tr w:rsidR="00675E61" w:rsidRPr="00C85074" w14:paraId="665F9434" w14:textId="77777777" w:rsidTr="00A03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tcW w:w="4395" w:type="dxa"/>
            <w:vAlign w:val="center"/>
          </w:tcPr>
          <w:p w14:paraId="0FE26948" w14:textId="77777777" w:rsidR="00675E61" w:rsidRDefault="00675E61" w:rsidP="00A037D3">
            <w:pPr>
              <w:jc w:val="left"/>
            </w:pPr>
            <w:r>
              <w:t>aabab</w:t>
            </w:r>
          </w:p>
        </w:tc>
        <w:tc>
          <w:tcPr>
            <w:tcW w:w="5245" w:type="dxa"/>
            <w:vAlign w:val="center"/>
          </w:tcPr>
          <w:p w14:paraId="7BEDA1A8" w14:textId="45B4FC8A" w:rsidR="00675E61" w:rsidRPr="006F3D7D" w:rsidRDefault="006F3D7D" w:rsidP="00A037D3">
            <w:pPr>
              <w:jc w:val="left"/>
              <w:rPr>
                <w:rFonts w:eastAsia="Consolas" w:cstheme="minorHAnsi"/>
                <w:color w:val="FF0000"/>
              </w:rPr>
            </w:pPr>
            <w:r w:rsidRPr="006F3D7D">
              <w:rPr>
                <w:rFonts w:eastAsia="Consolas" w:cstheme="minorHAnsi"/>
                <w:color w:val="FF0000"/>
              </w:rPr>
              <w:t>NO</w:t>
            </w:r>
          </w:p>
        </w:tc>
      </w:tr>
      <w:tr w:rsidR="00675E61" w:rsidRPr="00C85074" w14:paraId="5720BD0C" w14:textId="77777777" w:rsidTr="00A037D3">
        <w:trPr>
          <w:trHeight w:val="551"/>
        </w:trPr>
        <w:tc>
          <w:tcPr>
            <w:tcW w:w="4395" w:type="dxa"/>
            <w:vAlign w:val="center"/>
          </w:tcPr>
          <w:p w14:paraId="7BC57790" w14:textId="77777777" w:rsidR="00675E61" w:rsidRPr="00B1336D" w:rsidRDefault="00675E61" w:rsidP="00A037D3">
            <w:pPr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ababab</w:t>
            </w:r>
          </w:p>
        </w:tc>
        <w:tc>
          <w:tcPr>
            <w:tcW w:w="5245" w:type="dxa"/>
            <w:vAlign w:val="center"/>
          </w:tcPr>
          <w:p w14:paraId="6188C5FF" w14:textId="4B3834BE" w:rsidR="00675E61" w:rsidRPr="006F3D7D" w:rsidRDefault="006F3D7D" w:rsidP="006F3D7D">
            <w:pPr>
              <w:jc w:val="left"/>
              <w:rPr>
                <w:rFonts w:eastAsia="Consolas" w:cstheme="minorHAnsi"/>
                <w:color w:val="FF0000"/>
              </w:rPr>
            </w:pPr>
            <w:r w:rsidRPr="006F3D7D">
              <w:rPr>
                <w:rFonts w:eastAsia="Consolas" w:cstheme="minorHAnsi"/>
                <w:color w:val="FF0000"/>
              </w:rPr>
              <w:t>Y</w:t>
            </w:r>
            <w:r>
              <w:rPr>
                <w:rFonts w:eastAsia="Consolas" w:cstheme="minorHAnsi"/>
                <w:color w:val="FF0000"/>
              </w:rPr>
              <w:t>ES</w:t>
            </w:r>
            <w:bookmarkStart w:id="0" w:name="_GoBack"/>
            <w:bookmarkEnd w:id="0"/>
          </w:p>
        </w:tc>
      </w:tr>
      <w:tr w:rsidR="00675E61" w:rsidRPr="00C85074" w14:paraId="1538FD9B" w14:textId="77777777" w:rsidTr="00A03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tcW w:w="4395" w:type="dxa"/>
            <w:vAlign w:val="center"/>
          </w:tcPr>
          <w:p w14:paraId="1E016767" w14:textId="77777777" w:rsidR="00675E61" w:rsidRPr="00B1336D" w:rsidRDefault="00675E61" w:rsidP="00A037D3">
            <w:pPr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aabbab</w:t>
            </w:r>
          </w:p>
        </w:tc>
        <w:tc>
          <w:tcPr>
            <w:tcW w:w="5245" w:type="dxa"/>
            <w:vAlign w:val="center"/>
          </w:tcPr>
          <w:p w14:paraId="36E89F6E" w14:textId="6CB82994" w:rsidR="00675E61" w:rsidRPr="006F3D7D" w:rsidRDefault="006F3D7D" w:rsidP="00A037D3">
            <w:pPr>
              <w:jc w:val="left"/>
              <w:rPr>
                <w:rFonts w:eastAsia="Consolas" w:cstheme="minorHAnsi"/>
                <w:color w:val="FF0000"/>
              </w:rPr>
            </w:pPr>
            <w:r w:rsidRPr="006F3D7D">
              <w:rPr>
                <w:rFonts w:eastAsia="Consolas" w:cstheme="minorHAnsi"/>
                <w:color w:val="FF0000"/>
              </w:rPr>
              <w:t>NO</w:t>
            </w:r>
          </w:p>
        </w:tc>
      </w:tr>
    </w:tbl>
    <w:p w14:paraId="2B794E45" w14:textId="5F981745" w:rsidR="00882286" w:rsidRDefault="000B31CB" w:rsidP="008F4784">
      <w:pPr>
        <w:pStyle w:val="Question"/>
      </w:pPr>
      <w:r>
        <w:t xml:space="preserve">Present your flowchart to </w:t>
      </w:r>
      <w:r w:rsidR="00E92AC3">
        <w:t>another</w:t>
      </w:r>
      <w:r>
        <w:t xml:space="preserve"> team</w:t>
      </w:r>
      <w:r w:rsidR="0041714E">
        <w:t xml:space="preserve"> (of 3 students).</w:t>
      </w:r>
    </w:p>
    <w:p w14:paraId="6878F824" w14:textId="74D932A6" w:rsidR="00882286" w:rsidRDefault="00882286" w:rsidP="008F4784">
      <w:pPr>
        <w:pStyle w:val="Question"/>
      </w:pPr>
      <w:r>
        <w:t xml:space="preserve">Create code all </w:t>
      </w:r>
      <w:r w:rsidR="00B82E66">
        <w:t>3</w:t>
      </w:r>
      <w:r>
        <w:t xml:space="preserve"> together.</w:t>
      </w:r>
    </w:p>
    <w:p w14:paraId="5D4C4EC7" w14:textId="6ABAFA33" w:rsidR="00882286" w:rsidRPr="00005CEE" w:rsidRDefault="00882286" w:rsidP="008F4784">
      <w:pPr>
        <w:pStyle w:val="Question"/>
      </w:pPr>
      <w:r>
        <w:t>Present your solution</w:t>
      </w:r>
      <w:r w:rsidR="006F51DD">
        <w:t xml:space="preserve"> and the execution</w:t>
      </w:r>
      <w:r>
        <w:t xml:space="preserve"> to the class.</w:t>
      </w:r>
    </w:p>
    <w:sectPr w:rsidR="00882286" w:rsidRPr="00005CEE">
      <w:pgSz w:w="12240" w:h="15840"/>
      <w:pgMar w:top="709" w:right="1417" w:bottom="1417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variable"/>
    <w:sig w:usb0="00000003" w:usb1="0200E4B4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1733B"/>
    <w:multiLevelType w:val="multilevel"/>
    <w:tmpl w:val="B9744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7E75D8"/>
    <w:multiLevelType w:val="hybridMultilevel"/>
    <w:tmpl w:val="6E4CE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FD5B95"/>
    <w:multiLevelType w:val="multilevel"/>
    <w:tmpl w:val="7AB86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451CE1"/>
    <w:multiLevelType w:val="multilevel"/>
    <w:tmpl w:val="4F80781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 w15:restartNumberingAfterBreak="0">
    <w:nsid w:val="1B0123A7"/>
    <w:multiLevelType w:val="hybridMultilevel"/>
    <w:tmpl w:val="07DA6F42"/>
    <w:lvl w:ilvl="0" w:tplc="03288A02">
      <w:start w:val="76"/>
      <w:numFmt w:val="bullet"/>
      <w:lvlText w:val=""/>
      <w:lvlJc w:val="left"/>
      <w:pPr>
        <w:ind w:left="1065" w:hanging="705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C55B1F"/>
    <w:multiLevelType w:val="multilevel"/>
    <w:tmpl w:val="68F4B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-"/>
      <w:lvlJc w:val="left"/>
      <w:pPr>
        <w:ind w:left="2160" w:hanging="360"/>
      </w:pPr>
      <w:rPr>
        <w:rFonts w:ascii="Arial" w:eastAsia="Arial" w:hAnsi="Arial" w:cs="Arial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B46B84"/>
    <w:multiLevelType w:val="multilevel"/>
    <w:tmpl w:val="F1F04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5E2E7E"/>
    <w:multiLevelType w:val="hybridMultilevel"/>
    <w:tmpl w:val="91EC8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204881"/>
    <w:multiLevelType w:val="hybridMultilevel"/>
    <w:tmpl w:val="4A924E0C"/>
    <w:lvl w:ilvl="0" w:tplc="661231BA">
      <w:start w:val="1"/>
      <w:numFmt w:val="decimal"/>
      <w:pStyle w:val="Heading1"/>
      <w:lvlText w:val="EXERCISE %1"/>
      <w:lvlJc w:val="left"/>
      <w:pPr>
        <w:ind w:left="720" w:hanging="360"/>
      </w:pPr>
      <w:rPr>
        <w:rFonts w:ascii="Calibri Light" w:hAnsi="Calibri Light" w:hint="default"/>
        <w:b/>
        <w:i w:val="0"/>
        <w:sz w:val="32"/>
        <w:u w:color="2F5496" w:themeColor="accent1" w:themeShade="BF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D36E00"/>
    <w:multiLevelType w:val="hybridMultilevel"/>
    <w:tmpl w:val="7E9A3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A82BBD"/>
    <w:multiLevelType w:val="hybridMultilevel"/>
    <w:tmpl w:val="7AD245B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346503"/>
    <w:multiLevelType w:val="multilevel"/>
    <w:tmpl w:val="039AAB8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47541ED8"/>
    <w:multiLevelType w:val="hybridMultilevel"/>
    <w:tmpl w:val="1890A802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3" w15:restartNumberingAfterBreak="0">
    <w:nsid w:val="4A2A6761"/>
    <w:multiLevelType w:val="hybridMultilevel"/>
    <w:tmpl w:val="386E35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C56C15"/>
    <w:multiLevelType w:val="hybridMultilevel"/>
    <w:tmpl w:val="788865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7777E5"/>
    <w:multiLevelType w:val="multilevel"/>
    <w:tmpl w:val="9704D890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61845A51"/>
    <w:multiLevelType w:val="multilevel"/>
    <w:tmpl w:val="4F468AD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7" w15:restartNumberingAfterBreak="0">
    <w:nsid w:val="62F05FC5"/>
    <w:multiLevelType w:val="hybridMultilevel"/>
    <w:tmpl w:val="1F36AB1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A139E0"/>
    <w:multiLevelType w:val="multilevel"/>
    <w:tmpl w:val="1EF868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D211C4"/>
    <w:multiLevelType w:val="hybridMultilevel"/>
    <w:tmpl w:val="23A6ECC4"/>
    <w:lvl w:ilvl="0" w:tplc="7F7E6FC4">
      <w:start w:val="1"/>
      <w:numFmt w:val="decimal"/>
      <w:lvlText w:val="EXERCISE %1"/>
      <w:lvlJc w:val="left"/>
      <w:pPr>
        <w:ind w:left="720" w:hanging="360"/>
      </w:pPr>
      <w:rPr>
        <w:rFonts w:ascii="Calibri Light" w:hAnsi="Calibri Light" w:hint="default"/>
        <w:b/>
        <w:i w:val="0"/>
        <w:sz w:val="32"/>
        <w:u w:color="2F5496" w:themeColor="accent1" w:themeShade="BF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C6F3059"/>
    <w:multiLevelType w:val="multilevel"/>
    <w:tmpl w:val="F9DC37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99544D"/>
    <w:multiLevelType w:val="hybridMultilevel"/>
    <w:tmpl w:val="B8622856"/>
    <w:lvl w:ilvl="0" w:tplc="AE88418C">
      <w:start w:val="1"/>
      <w:numFmt w:val="decimal"/>
      <w:pStyle w:val="Question"/>
      <w:lvlText w:val="Q%1:"/>
      <w:lvlJc w:val="left"/>
      <w:pPr>
        <w:ind w:left="720" w:hanging="360"/>
      </w:pPr>
      <w:rPr>
        <w:rFonts w:hint="default"/>
        <w:b/>
        <w:i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89489F"/>
    <w:multiLevelType w:val="multilevel"/>
    <w:tmpl w:val="9474A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35B419B"/>
    <w:multiLevelType w:val="hybridMultilevel"/>
    <w:tmpl w:val="7FCE67A4"/>
    <w:lvl w:ilvl="0" w:tplc="423C75F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841AE0"/>
    <w:multiLevelType w:val="hybridMultilevel"/>
    <w:tmpl w:val="61149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FE0271"/>
    <w:multiLevelType w:val="hybridMultilevel"/>
    <w:tmpl w:val="006C7546"/>
    <w:lvl w:ilvl="0" w:tplc="F4EA7FE6">
      <w:start w:val="1"/>
      <w:numFmt w:val="decimal"/>
      <w:lvlText w:val="%1."/>
      <w:lvlJc w:val="left"/>
      <w:pPr>
        <w:ind w:left="720" w:hanging="360"/>
      </w:pPr>
      <w:rPr>
        <w:rFonts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8"/>
  </w:num>
  <w:num w:numId="3">
    <w:abstractNumId w:val="20"/>
  </w:num>
  <w:num w:numId="4">
    <w:abstractNumId w:val="11"/>
  </w:num>
  <w:num w:numId="5">
    <w:abstractNumId w:val="3"/>
  </w:num>
  <w:num w:numId="6">
    <w:abstractNumId w:val="16"/>
  </w:num>
  <w:num w:numId="7">
    <w:abstractNumId w:val="12"/>
  </w:num>
  <w:num w:numId="8">
    <w:abstractNumId w:val="24"/>
  </w:num>
  <w:num w:numId="9">
    <w:abstractNumId w:val="4"/>
  </w:num>
  <w:num w:numId="10">
    <w:abstractNumId w:val="17"/>
  </w:num>
  <w:num w:numId="11">
    <w:abstractNumId w:val="10"/>
  </w:num>
  <w:num w:numId="12">
    <w:abstractNumId w:val="23"/>
  </w:num>
  <w:num w:numId="13">
    <w:abstractNumId w:val="22"/>
  </w:num>
  <w:num w:numId="14">
    <w:abstractNumId w:val="6"/>
  </w:num>
  <w:num w:numId="15">
    <w:abstractNumId w:val="2"/>
  </w:num>
  <w:num w:numId="16">
    <w:abstractNumId w:val="14"/>
  </w:num>
  <w:num w:numId="17">
    <w:abstractNumId w:val="13"/>
  </w:num>
  <w:num w:numId="18">
    <w:abstractNumId w:val="25"/>
  </w:num>
  <w:num w:numId="19">
    <w:abstractNumId w:val="7"/>
  </w:num>
  <w:num w:numId="20">
    <w:abstractNumId w:val="1"/>
  </w:num>
  <w:num w:numId="21">
    <w:abstractNumId w:val="21"/>
  </w:num>
  <w:num w:numId="22">
    <w:abstractNumId w:val="21"/>
  </w:num>
  <w:num w:numId="23">
    <w:abstractNumId w:val="19"/>
  </w:num>
  <w:num w:numId="24">
    <w:abstractNumId w:val="9"/>
  </w:num>
  <w:num w:numId="25">
    <w:abstractNumId w:val="5"/>
  </w:num>
  <w:num w:numId="26">
    <w:abstractNumId w:val="0"/>
  </w:num>
  <w:num w:numId="27">
    <w:abstractNumId w:val="8"/>
  </w:num>
  <w:num w:numId="28">
    <w:abstractNumId w:val="21"/>
    <w:lvlOverride w:ilvl="0">
      <w:startOverride w:val="1"/>
    </w:lvlOverride>
  </w:num>
  <w:num w:numId="29">
    <w:abstractNumId w:val="2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37B"/>
    <w:rsid w:val="00005CEE"/>
    <w:rsid w:val="00046EC0"/>
    <w:rsid w:val="000538F4"/>
    <w:rsid w:val="00066D46"/>
    <w:rsid w:val="00070B3E"/>
    <w:rsid w:val="00077C91"/>
    <w:rsid w:val="00095AC0"/>
    <w:rsid w:val="000B31CB"/>
    <w:rsid w:val="000D7B8E"/>
    <w:rsid w:val="000E65F2"/>
    <w:rsid w:val="001047D8"/>
    <w:rsid w:val="00105CC7"/>
    <w:rsid w:val="00127C48"/>
    <w:rsid w:val="00165660"/>
    <w:rsid w:val="00176DA5"/>
    <w:rsid w:val="00181856"/>
    <w:rsid w:val="00190FAF"/>
    <w:rsid w:val="001B0B44"/>
    <w:rsid w:val="001D7D7F"/>
    <w:rsid w:val="001E2955"/>
    <w:rsid w:val="001E5F0D"/>
    <w:rsid w:val="00212CF8"/>
    <w:rsid w:val="00230963"/>
    <w:rsid w:val="00234D48"/>
    <w:rsid w:val="002470E0"/>
    <w:rsid w:val="00257D8D"/>
    <w:rsid w:val="00260D46"/>
    <w:rsid w:val="00267592"/>
    <w:rsid w:val="0027597B"/>
    <w:rsid w:val="00285BCC"/>
    <w:rsid w:val="00297E0E"/>
    <w:rsid w:val="002D2560"/>
    <w:rsid w:val="002D4629"/>
    <w:rsid w:val="002E6241"/>
    <w:rsid w:val="003150AE"/>
    <w:rsid w:val="0032629B"/>
    <w:rsid w:val="00337160"/>
    <w:rsid w:val="00346333"/>
    <w:rsid w:val="00361145"/>
    <w:rsid w:val="00395214"/>
    <w:rsid w:val="003D2964"/>
    <w:rsid w:val="003E18EC"/>
    <w:rsid w:val="003E3378"/>
    <w:rsid w:val="003E63EA"/>
    <w:rsid w:val="003E6809"/>
    <w:rsid w:val="00405D2C"/>
    <w:rsid w:val="00406DE4"/>
    <w:rsid w:val="00410C4A"/>
    <w:rsid w:val="00416498"/>
    <w:rsid w:val="0041714E"/>
    <w:rsid w:val="00417F6B"/>
    <w:rsid w:val="00421870"/>
    <w:rsid w:val="004247D2"/>
    <w:rsid w:val="00437BAE"/>
    <w:rsid w:val="004613B2"/>
    <w:rsid w:val="00474FE9"/>
    <w:rsid w:val="00487E5A"/>
    <w:rsid w:val="00491B6D"/>
    <w:rsid w:val="004A3F37"/>
    <w:rsid w:val="004B17C4"/>
    <w:rsid w:val="004B1AEB"/>
    <w:rsid w:val="004B32ED"/>
    <w:rsid w:val="004B6DA6"/>
    <w:rsid w:val="004C4C02"/>
    <w:rsid w:val="004E6707"/>
    <w:rsid w:val="004F000A"/>
    <w:rsid w:val="00552E83"/>
    <w:rsid w:val="00582A22"/>
    <w:rsid w:val="00592A68"/>
    <w:rsid w:val="0059372E"/>
    <w:rsid w:val="005A26D9"/>
    <w:rsid w:val="005B1B20"/>
    <w:rsid w:val="005E7448"/>
    <w:rsid w:val="00622C39"/>
    <w:rsid w:val="006640E8"/>
    <w:rsid w:val="00672D8A"/>
    <w:rsid w:val="00675E61"/>
    <w:rsid w:val="006769A7"/>
    <w:rsid w:val="00685B67"/>
    <w:rsid w:val="006862FC"/>
    <w:rsid w:val="00687D50"/>
    <w:rsid w:val="00692F2D"/>
    <w:rsid w:val="006F3D7D"/>
    <w:rsid w:val="006F51DD"/>
    <w:rsid w:val="006F6298"/>
    <w:rsid w:val="0070203E"/>
    <w:rsid w:val="00705066"/>
    <w:rsid w:val="00707F5D"/>
    <w:rsid w:val="00710B1C"/>
    <w:rsid w:val="00716996"/>
    <w:rsid w:val="00747B2C"/>
    <w:rsid w:val="007541A2"/>
    <w:rsid w:val="00800554"/>
    <w:rsid w:val="008308A7"/>
    <w:rsid w:val="00860866"/>
    <w:rsid w:val="00882286"/>
    <w:rsid w:val="008835DD"/>
    <w:rsid w:val="008F38EB"/>
    <w:rsid w:val="008F4784"/>
    <w:rsid w:val="0093474B"/>
    <w:rsid w:val="00950A89"/>
    <w:rsid w:val="0099007D"/>
    <w:rsid w:val="009C502E"/>
    <w:rsid w:val="009D1C81"/>
    <w:rsid w:val="009E0EFC"/>
    <w:rsid w:val="009E3456"/>
    <w:rsid w:val="00A03847"/>
    <w:rsid w:val="00A3200F"/>
    <w:rsid w:val="00A37791"/>
    <w:rsid w:val="00A63A80"/>
    <w:rsid w:val="00A72771"/>
    <w:rsid w:val="00A86449"/>
    <w:rsid w:val="00A96604"/>
    <w:rsid w:val="00AA68EC"/>
    <w:rsid w:val="00AD7958"/>
    <w:rsid w:val="00AE4812"/>
    <w:rsid w:val="00B26D82"/>
    <w:rsid w:val="00B82E66"/>
    <w:rsid w:val="00BA2986"/>
    <w:rsid w:val="00BD319B"/>
    <w:rsid w:val="00BF22E1"/>
    <w:rsid w:val="00C0640C"/>
    <w:rsid w:val="00C1339E"/>
    <w:rsid w:val="00C24B51"/>
    <w:rsid w:val="00C310B6"/>
    <w:rsid w:val="00C411DE"/>
    <w:rsid w:val="00C42B88"/>
    <w:rsid w:val="00C57EB5"/>
    <w:rsid w:val="00C71D30"/>
    <w:rsid w:val="00C739B3"/>
    <w:rsid w:val="00C8129B"/>
    <w:rsid w:val="00C814F5"/>
    <w:rsid w:val="00C85074"/>
    <w:rsid w:val="00C90A73"/>
    <w:rsid w:val="00CA097E"/>
    <w:rsid w:val="00CA7190"/>
    <w:rsid w:val="00CD5D61"/>
    <w:rsid w:val="00CE08EC"/>
    <w:rsid w:val="00CE56CC"/>
    <w:rsid w:val="00D445A4"/>
    <w:rsid w:val="00D45E04"/>
    <w:rsid w:val="00D81C7B"/>
    <w:rsid w:val="00D90B56"/>
    <w:rsid w:val="00DB67BF"/>
    <w:rsid w:val="00DC75C6"/>
    <w:rsid w:val="00DE20AB"/>
    <w:rsid w:val="00E13AA0"/>
    <w:rsid w:val="00E2330F"/>
    <w:rsid w:val="00E54974"/>
    <w:rsid w:val="00E558C2"/>
    <w:rsid w:val="00E77279"/>
    <w:rsid w:val="00E92AC3"/>
    <w:rsid w:val="00E95E08"/>
    <w:rsid w:val="00EA454D"/>
    <w:rsid w:val="00EC7A19"/>
    <w:rsid w:val="00EE22E4"/>
    <w:rsid w:val="00EE2894"/>
    <w:rsid w:val="00F268FA"/>
    <w:rsid w:val="00F3100B"/>
    <w:rsid w:val="00F36D8D"/>
    <w:rsid w:val="00F5142D"/>
    <w:rsid w:val="00F52F13"/>
    <w:rsid w:val="00F61A1D"/>
    <w:rsid w:val="00F81E28"/>
    <w:rsid w:val="00F8637B"/>
    <w:rsid w:val="00FC2BE1"/>
    <w:rsid w:val="00FD4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835BA"/>
  <w15:chartTrackingRefBased/>
  <w15:docId w15:val="{F9991729-A433-47B1-B401-501679C43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51DD"/>
    <w:pPr>
      <w:spacing w:after="120" w:line="240" w:lineRule="auto"/>
      <w:contextualSpacing/>
      <w:jc w:val="both"/>
    </w:pPr>
    <w:rPr>
      <w:rFonts w:eastAsia="Calibri" w:cs="Times New Roman"/>
      <w:kern w:val="0"/>
      <w:sz w:val="20"/>
      <w:szCs w:val="20"/>
      <w:lang w:val="en-US" w:eastAsia="en-GB" w:bidi="km-KH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47D2"/>
    <w:pPr>
      <w:keepNext/>
      <w:keepLines/>
      <w:pageBreakBefore/>
      <w:numPr>
        <w:numId w:val="27"/>
      </w:numPr>
      <w:spacing w:before="240"/>
      <w:contextualSpacing w:val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5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7B2C"/>
    <w:pPr>
      <w:keepNext/>
      <w:keepLines/>
      <w:spacing w:before="40" w:after="0" w:line="276" w:lineRule="auto"/>
      <w:contextualSpacing w:val="0"/>
      <w:jc w:val="left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129B"/>
    <w:pPr>
      <w:keepNext/>
      <w:keepLines/>
      <w:spacing w:before="40" w:after="0"/>
      <w:jc w:val="left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3150AE"/>
    <w:pPr>
      <w:shd w:val="clear" w:color="auto" w:fill="00B0F0"/>
      <w:spacing w:after="240"/>
      <w:jc w:val="center"/>
    </w:pPr>
    <w:rPr>
      <w:rFonts w:asciiTheme="majorHAnsi" w:eastAsiaTheme="majorEastAsia" w:hAnsiTheme="majorHAnsi" w:cstheme="majorBidi"/>
      <w:smallCaps/>
      <w:color w:val="000000" w:themeColor="text1"/>
      <w:sz w:val="50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3150AE"/>
    <w:rPr>
      <w:rFonts w:asciiTheme="majorHAnsi" w:eastAsiaTheme="majorEastAsia" w:hAnsiTheme="majorHAnsi" w:cstheme="majorBidi"/>
      <w:smallCaps/>
      <w:color w:val="000000" w:themeColor="text1"/>
      <w:kern w:val="0"/>
      <w:sz w:val="50"/>
      <w:szCs w:val="50"/>
      <w:shd w:val="clear" w:color="auto" w:fill="00B0F0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59372E"/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32"/>
      <w:szCs w:val="52"/>
      <w:lang w:val="en-US" w:eastAsia="en-GB" w:bidi="km-KH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C8129B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en" w:eastAsia="en-GB"/>
      <w14:ligatures w14:val="none"/>
    </w:rPr>
  </w:style>
  <w:style w:type="paragraph" w:styleId="NoSpacing">
    <w:name w:val="No Spacing"/>
    <w:uiPriority w:val="1"/>
    <w:qFormat/>
    <w:rsid w:val="00DB67BF"/>
    <w:pPr>
      <w:spacing w:after="0" w:line="240" w:lineRule="auto"/>
      <w:jc w:val="both"/>
    </w:pPr>
    <w:rPr>
      <w:rFonts w:ascii="Verdana" w:eastAsia="Calibri" w:hAnsi="Verdana" w:cs="Times New Roman"/>
      <w:kern w:val="0"/>
      <w:sz w:val="20"/>
      <w:szCs w:val="32"/>
      <w:lang w:val="en-US" w:eastAsia="en-GB" w:bidi="km-KH"/>
      <w14:ligatures w14:val="none"/>
    </w:rPr>
  </w:style>
  <w:style w:type="paragraph" w:customStyle="1" w:styleId="Instructions">
    <w:name w:val="Instructions"/>
    <w:basedOn w:val="Normal"/>
    <w:link w:val="InstructionsCar"/>
    <w:qFormat/>
    <w:rsid w:val="003E18EC"/>
    <w:pPr>
      <w:keepNext/>
      <w:keepLines/>
      <w:pBdr>
        <w:top w:val="single" w:sz="4" w:space="6" w:color="auto"/>
        <w:left w:val="single" w:sz="4" w:space="4" w:color="auto"/>
        <w:bottom w:val="single" w:sz="4" w:space="6" w:color="auto"/>
        <w:right w:val="single" w:sz="4" w:space="4" w:color="auto"/>
      </w:pBdr>
      <w:shd w:val="pct5" w:color="auto" w:fill="auto"/>
      <w:spacing w:before="120"/>
      <w:ind w:left="288"/>
    </w:pPr>
  </w:style>
  <w:style w:type="character" w:customStyle="1" w:styleId="InstructionsCar">
    <w:name w:val="Instructions Car"/>
    <w:basedOn w:val="DefaultParagraphFont"/>
    <w:link w:val="Instructions"/>
    <w:rsid w:val="003E18EC"/>
    <w:rPr>
      <w:rFonts w:eastAsia="Calibri" w:cs="Times New Roman"/>
      <w:kern w:val="0"/>
      <w:sz w:val="20"/>
      <w:szCs w:val="20"/>
      <w:shd w:val="pct5" w:color="auto" w:fill="auto"/>
      <w:lang w:val="en-US" w:eastAsia="en-GB" w:bidi="km-KH"/>
      <w14:ligatures w14:val="none"/>
    </w:rPr>
  </w:style>
  <w:style w:type="table" w:styleId="TableGrid">
    <w:name w:val="Table Grid"/>
    <w:basedOn w:val="TableNormal"/>
    <w:uiPriority w:val="39"/>
    <w:rsid w:val="00C310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C310B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EE22E4"/>
    <w:pPr>
      <w:ind w:left="720"/>
    </w:pPr>
    <w:rPr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7B2C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n"/>
      <w14:ligatures w14:val="none"/>
    </w:rPr>
  </w:style>
  <w:style w:type="paragraph" w:styleId="NormalWeb">
    <w:name w:val="Normal (Web)"/>
    <w:basedOn w:val="Normal"/>
    <w:uiPriority w:val="99"/>
    <w:unhideWhenUsed/>
    <w:rsid w:val="00747B2C"/>
    <w:pPr>
      <w:spacing w:before="100" w:beforeAutospacing="1" w:after="100" w:afterAutospacing="1"/>
      <w:contextualSpacing w:val="0"/>
      <w:jc w:val="left"/>
    </w:pPr>
    <w:rPr>
      <w:rFonts w:ascii="Times New Roman" w:eastAsiaTheme="minorEastAsia" w:hAnsi="Times New Roman"/>
      <w:sz w:val="24"/>
      <w:szCs w:val="24"/>
      <w:lang w:eastAsia="en-US"/>
    </w:rPr>
  </w:style>
  <w:style w:type="character" w:styleId="Strong">
    <w:name w:val="Strong"/>
    <w:basedOn w:val="DefaultParagraphFont"/>
    <w:uiPriority w:val="22"/>
    <w:qFormat/>
    <w:rsid w:val="00CE08EC"/>
    <w:rPr>
      <w:b/>
      <w:bCs/>
    </w:rPr>
  </w:style>
  <w:style w:type="character" w:styleId="Emphasis">
    <w:name w:val="Emphasis"/>
    <w:basedOn w:val="DefaultParagraphFont"/>
    <w:uiPriority w:val="20"/>
    <w:qFormat/>
    <w:rsid w:val="00CE08EC"/>
    <w:rPr>
      <w:i/>
      <w:iCs/>
    </w:rPr>
  </w:style>
  <w:style w:type="character" w:styleId="Hyperlink">
    <w:name w:val="Hyperlink"/>
    <w:basedOn w:val="DefaultParagraphFont"/>
    <w:uiPriority w:val="99"/>
    <w:unhideWhenUsed/>
    <w:rsid w:val="00D445A4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445A4"/>
    <w:rPr>
      <w:color w:val="605E5C"/>
      <w:shd w:val="clear" w:color="auto" w:fill="E1DFDD"/>
    </w:rPr>
  </w:style>
  <w:style w:type="table" w:styleId="PlainTable2">
    <w:name w:val="Plain Table 2"/>
    <w:basedOn w:val="TableNormal"/>
    <w:uiPriority w:val="42"/>
    <w:rsid w:val="00C8507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1Light">
    <w:name w:val="Grid Table 1 Light"/>
    <w:basedOn w:val="TableNormal"/>
    <w:uiPriority w:val="46"/>
    <w:rsid w:val="00C8507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8F38E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-Accent6">
    <w:name w:val="Grid Table 1 Light Accent 6"/>
    <w:basedOn w:val="TableNormal"/>
    <w:uiPriority w:val="46"/>
    <w:rsid w:val="008F38EB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8F38E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Question">
    <w:name w:val="Question"/>
    <w:basedOn w:val="Normal"/>
    <w:link w:val="QuestionCar"/>
    <w:qFormat/>
    <w:rsid w:val="007541A2"/>
    <w:pPr>
      <w:numPr>
        <w:numId w:val="21"/>
      </w:numPr>
      <w:spacing w:before="240" w:after="240"/>
      <w:contextualSpacing w:val="0"/>
    </w:pPr>
    <w:rPr>
      <w:rFonts w:eastAsia="Arial" w:cstheme="minorHAnsi"/>
      <w:bCs/>
    </w:rPr>
  </w:style>
  <w:style w:type="character" w:customStyle="1" w:styleId="QuestionCar">
    <w:name w:val="Question Car"/>
    <w:basedOn w:val="DefaultParagraphFont"/>
    <w:link w:val="Question"/>
    <w:rsid w:val="007541A2"/>
    <w:rPr>
      <w:rFonts w:eastAsia="Arial" w:cstheme="minorHAnsi"/>
      <w:bCs/>
      <w:kern w:val="0"/>
      <w:sz w:val="20"/>
      <w:szCs w:val="20"/>
      <w:lang w:val="en-US" w:eastAsia="en-GB" w:bidi="km-KH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351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64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80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340923">
          <w:blockQuote w:val="1"/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80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17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73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447786">
          <w:blockQuote w:val="1"/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92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7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2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63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8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43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1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Mod&#232;les%20Office%20personnalis&#233;s\PN\EXERCISE%20Template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EXERCISE Template.dotx</Template>
  <TotalTime>286</TotalTime>
  <Pages>2</Pages>
  <Words>178</Words>
  <Characters>1016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Tanguy Signoret</dc:creator>
  <cp:keywords/>
  <dc:description/>
  <cp:lastModifiedBy>KHLORP.VEAK</cp:lastModifiedBy>
  <cp:revision>59</cp:revision>
  <dcterms:created xsi:type="dcterms:W3CDTF">2023-07-05T04:00:00Z</dcterms:created>
  <dcterms:modified xsi:type="dcterms:W3CDTF">2023-08-06T03:34:00Z</dcterms:modified>
</cp:coreProperties>
</file>