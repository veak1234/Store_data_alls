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02E6B" w14:textId="6905556F" w:rsidR="00D56831" w:rsidRDefault="00D56831" w:rsidP="00D56831">
      <w:pPr>
        <w:pStyle w:val="Heading1"/>
      </w:pPr>
    </w:p>
    <w:p w14:paraId="58D16263" w14:textId="77777777" w:rsidR="00D56831" w:rsidRPr="00C53EF5" w:rsidRDefault="00D56831" w:rsidP="00D56831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73B84D8C" w14:textId="77777777" w:rsidR="00D56831" w:rsidRPr="004B1B34" w:rsidRDefault="00D56831" w:rsidP="00D56831">
      <w:pPr>
        <w:pStyle w:val="ListParagraph"/>
        <w:numPr>
          <w:ilvl w:val="0"/>
          <w:numId w:val="41"/>
        </w:numPr>
      </w:pPr>
      <w:r w:rsidRPr="000A6E58">
        <w:t>Count the number of times the "ab</w:t>
      </w:r>
      <w:r>
        <w:t>c</w:t>
      </w:r>
      <w:r w:rsidRPr="000A6E58">
        <w:t>" pattern appears in a string.</w:t>
      </w:r>
    </w:p>
    <w:p w14:paraId="0083EF0C" w14:textId="77777777" w:rsidR="00D56831" w:rsidRPr="00162D44" w:rsidRDefault="00D56831" w:rsidP="007913D0">
      <w:pPr>
        <w:pStyle w:val="Question"/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D56831" w:rsidRPr="00267592" w14:paraId="7BA48DC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0764426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42146C4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6831" w:rsidRPr="00C53EF5" w14:paraId="3D83626E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72E06E3F" w14:textId="2E18013F" w:rsidR="00D56831" w:rsidRPr="00C53EF5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abbcdef</w:t>
            </w:r>
          </w:p>
        </w:tc>
        <w:tc>
          <w:tcPr>
            <w:tcW w:w="5245" w:type="dxa"/>
            <w:vAlign w:val="center"/>
          </w:tcPr>
          <w:p w14:paraId="26F26E6F" w14:textId="4593F702" w:rsidR="00D56831" w:rsidRPr="00C53EF5" w:rsidRDefault="00D56831" w:rsidP="003C6B17">
            <w:pPr>
              <w:jc w:val="left"/>
              <w:rPr>
                <w:rFonts w:cstheme="minorHAnsi"/>
              </w:rPr>
            </w:pPr>
          </w:p>
        </w:tc>
      </w:tr>
      <w:tr w:rsidR="00D56831" w:rsidRPr="00C85074" w14:paraId="16F37BEB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463E216" w14:textId="5324CB31" w:rsidR="00D56831" w:rsidRDefault="00253665" w:rsidP="003C6B17">
            <w:pPr>
              <w:jc w:val="left"/>
            </w:pPr>
            <w:r>
              <w:t>abcfabc</w:t>
            </w:r>
          </w:p>
        </w:tc>
        <w:tc>
          <w:tcPr>
            <w:tcW w:w="5245" w:type="dxa"/>
            <w:vAlign w:val="center"/>
          </w:tcPr>
          <w:p w14:paraId="36E554D0" w14:textId="77777777" w:rsidR="00D56831" w:rsidRPr="00C85074" w:rsidRDefault="00D56831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D56831" w:rsidRPr="00C85074" w14:paraId="4E83FE1D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15E59D5F" w14:textId="0D423246" w:rsidR="00D56831" w:rsidRPr="00B1336D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adabcfbc</w:t>
            </w:r>
          </w:p>
        </w:tc>
        <w:tc>
          <w:tcPr>
            <w:tcW w:w="5245" w:type="dxa"/>
            <w:vAlign w:val="center"/>
          </w:tcPr>
          <w:p w14:paraId="24D3056D" w14:textId="77777777" w:rsidR="00D56831" w:rsidRPr="00C85074" w:rsidRDefault="00D56831" w:rsidP="003C6B17">
            <w:pPr>
              <w:jc w:val="left"/>
              <w:rPr>
                <w:rFonts w:eastAsia="Consolas" w:cstheme="minorHAnsi"/>
              </w:rPr>
            </w:pPr>
          </w:p>
        </w:tc>
      </w:tr>
    </w:tbl>
    <w:p w14:paraId="0B4ADAE9" w14:textId="7A0FC1C7" w:rsidR="000A2319" w:rsidRDefault="000A2319" w:rsidP="007913D0">
      <w:pPr>
        <w:pStyle w:val="Question"/>
        <w:rPr>
          <w:lang w:val="en-GB"/>
        </w:rPr>
      </w:pPr>
      <w:r>
        <w:rPr>
          <w:lang w:val="en-GB"/>
        </w:rPr>
        <w:t>Choose the more relevant blocks and draw your structure flowchart.</w:t>
      </w:r>
    </w:p>
    <w:p w14:paraId="4A319E44" w14:textId="77777777" w:rsidR="000A2319" w:rsidRDefault="000A2319" w:rsidP="000A2319">
      <w:pPr>
        <w:pStyle w:val="Instructions"/>
        <w:rPr>
          <w:lang w:val="en-GB"/>
        </w:rPr>
      </w:pPr>
    </w:p>
    <w:p w14:paraId="1CCACEA5" w14:textId="77777777" w:rsidR="000A2319" w:rsidRDefault="000A2319" w:rsidP="000A2319">
      <w:pPr>
        <w:pStyle w:val="Instructions"/>
        <w:rPr>
          <w:lang w:val="en-GB"/>
        </w:rPr>
      </w:pPr>
    </w:p>
    <w:p w14:paraId="0CD935AF" w14:textId="77777777" w:rsidR="000A2319" w:rsidRDefault="000A2319" w:rsidP="000A2319">
      <w:pPr>
        <w:pStyle w:val="Instructions"/>
        <w:rPr>
          <w:lang w:val="en-GB"/>
        </w:rPr>
      </w:pPr>
    </w:p>
    <w:p w14:paraId="3F7F1E34" w14:textId="77777777" w:rsidR="000A2319" w:rsidRDefault="000A2319" w:rsidP="000A2319">
      <w:pPr>
        <w:pStyle w:val="Instructions"/>
        <w:rPr>
          <w:lang w:val="en-GB"/>
        </w:rPr>
      </w:pPr>
    </w:p>
    <w:p w14:paraId="157C960F" w14:textId="77777777" w:rsidR="000A2319" w:rsidRDefault="000A2319" w:rsidP="000A2319">
      <w:pPr>
        <w:pStyle w:val="Instructions"/>
        <w:rPr>
          <w:lang w:val="en-GB"/>
        </w:rPr>
      </w:pPr>
    </w:p>
    <w:p w14:paraId="1D25503E" w14:textId="77777777" w:rsidR="00E526FA" w:rsidRDefault="00E526FA" w:rsidP="000A2319">
      <w:pPr>
        <w:pStyle w:val="Instructions"/>
        <w:rPr>
          <w:lang w:val="en-GB"/>
        </w:rPr>
      </w:pPr>
    </w:p>
    <w:p w14:paraId="5794FF94" w14:textId="77777777" w:rsidR="00E526FA" w:rsidRDefault="00E526FA" w:rsidP="000A2319">
      <w:pPr>
        <w:pStyle w:val="Instructions"/>
        <w:rPr>
          <w:lang w:val="en-GB"/>
        </w:rPr>
      </w:pPr>
    </w:p>
    <w:p w14:paraId="331AA075" w14:textId="77777777" w:rsidR="00E526FA" w:rsidRDefault="00E526FA" w:rsidP="000A2319">
      <w:pPr>
        <w:pStyle w:val="Instructions"/>
        <w:rPr>
          <w:lang w:val="en-GB"/>
        </w:rPr>
      </w:pPr>
    </w:p>
    <w:p w14:paraId="20B9F001" w14:textId="77777777" w:rsidR="00E526FA" w:rsidRDefault="00E526FA" w:rsidP="000A2319">
      <w:pPr>
        <w:pStyle w:val="Instructions"/>
        <w:rPr>
          <w:lang w:val="en-GB"/>
        </w:rPr>
      </w:pPr>
    </w:p>
    <w:p w14:paraId="6112B991" w14:textId="77777777" w:rsidR="00E526FA" w:rsidRDefault="00E526FA" w:rsidP="000A2319">
      <w:pPr>
        <w:pStyle w:val="Instructions"/>
        <w:rPr>
          <w:lang w:val="en-GB"/>
        </w:rPr>
      </w:pPr>
    </w:p>
    <w:p w14:paraId="2C12C60E" w14:textId="77777777" w:rsidR="00E526FA" w:rsidRDefault="00E526FA" w:rsidP="000A2319">
      <w:pPr>
        <w:pStyle w:val="Instructions"/>
        <w:rPr>
          <w:lang w:val="en-GB"/>
        </w:rPr>
      </w:pPr>
    </w:p>
    <w:p w14:paraId="5608D1B4" w14:textId="77777777" w:rsidR="00E526FA" w:rsidRDefault="00E526FA" w:rsidP="000A2319">
      <w:pPr>
        <w:pStyle w:val="Instructions"/>
        <w:rPr>
          <w:lang w:val="en-GB"/>
        </w:rPr>
      </w:pPr>
    </w:p>
    <w:p w14:paraId="61321C6E" w14:textId="77777777" w:rsidR="00E526FA" w:rsidRDefault="00E526FA" w:rsidP="000A2319">
      <w:pPr>
        <w:pStyle w:val="Instructions"/>
        <w:rPr>
          <w:lang w:val="en-GB"/>
        </w:rPr>
      </w:pPr>
    </w:p>
    <w:p w14:paraId="6EAC1CA4" w14:textId="77777777" w:rsidR="000A2319" w:rsidRDefault="000A2319" w:rsidP="000A2319">
      <w:pPr>
        <w:pStyle w:val="Instructions"/>
        <w:rPr>
          <w:lang w:val="en-GB"/>
        </w:rPr>
      </w:pPr>
    </w:p>
    <w:p w14:paraId="3172F8F9" w14:textId="1EC8755B" w:rsidR="00CF5391" w:rsidRDefault="000A2319" w:rsidP="007913D0">
      <w:pPr>
        <w:pStyle w:val="Question"/>
        <w:rPr>
          <w:lang w:val="en-GB"/>
        </w:rPr>
      </w:pPr>
      <w:r w:rsidRPr="000A2319">
        <w:rPr>
          <w:lang w:val="en-GB"/>
        </w:rPr>
        <w:t>Adapt code from a prev</w:t>
      </w:r>
      <w:r>
        <w:rPr>
          <w:lang w:val="en-GB"/>
        </w:rPr>
        <w:t>ious session to solve this problem.</w:t>
      </w:r>
    </w:p>
    <w:p w14:paraId="647438C8" w14:textId="77777777" w:rsidR="000A2319" w:rsidRDefault="000A2319" w:rsidP="000A2319">
      <w:pPr>
        <w:pStyle w:val="Instructions"/>
        <w:rPr>
          <w:lang w:val="en-GB"/>
        </w:rPr>
      </w:pPr>
    </w:p>
    <w:p w14:paraId="29144334" w14:textId="77777777" w:rsidR="000A2319" w:rsidRDefault="000A2319" w:rsidP="000A2319">
      <w:pPr>
        <w:pStyle w:val="Instructions"/>
        <w:rPr>
          <w:lang w:val="en-GB"/>
        </w:rPr>
      </w:pPr>
    </w:p>
    <w:p w14:paraId="051BC8A1" w14:textId="77777777" w:rsidR="00E526FA" w:rsidRDefault="00E526FA" w:rsidP="000A2319">
      <w:pPr>
        <w:pStyle w:val="Instructions"/>
        <w:rPr>
          <w:lang w:val="en-GB"/>
        </w:rPr>
      </w:pPr>
    </w:p>
    <w:p w14:paraId="2A45DC75" w14:textId="77777777" w:rsidR="00E526FA" w:rsidRDefault="00E526FA" w:rsidP="000A2319">
      <w:pPr>
        <w:pStyle w:val="Instructions"/>
        <w:rPr>
          <w:lang w:val="en-GB"/>
        </w:rPr>
      </w:pPr>
    </w:p>
    <w:p w14:paraId="5FC759B5" w14:textId="77777777" w:rsidR="00E526FA" w:rsidRDefault="00E526FA" w:rsidP="000A2319">
      <w:pPr>
        <w:pStyle w:val="Instructions"/>
        <w:rPr>
          <w:lang w:val="en-GB"/>
        </w:rPr>
      </w:pPr>
    </w:p>
    <w:p w14:paraId="32E98013" w14:textId="77777777" w:rsidR="00E526FA" w:rsidRDefault="00E526FA" w:rsidP="000A2319">
      <w:pPr>
        <w:pStyle w:val="Instructions"/>
        <w:rPr>
          <w:lang w:val="en-GB"/>
        </w:rPr>
      </w:pPr>
    </w:p>
    <w:p w14:paraId="3551A741" w14:textId="77777777" w:rsidR="000A2319" w:rsidRDefault="000A2319" w:rsidP="000A2319">
      <w:pPr>
        <w:pStyle w:val="Instructions"/>
        <w:rPr>
          <w:lang w:val="en-GB"/>
        </w:rPr>
      </w:pPr>
    </w:p>
    <w:p w14:paraId="3E5FB614" w14:textId="77777777" w:rsidR="00E526FA" w:rsidRDefault="00E526FA" w:rsidP="000A2319">
      <w:pPr>
        <w:pStyle w:val="Instructions"/>
        <w:rPr>
          <w:lang w:val="en-GB"/>
        </w:rPr>
      </w:pPr>
    </w:p>
    <w:p w14:paraId="3880C1FA" w14:textId="77777777" w:rsidR="00E526FA" w:rsidRDefault="00E526FA" w:rsidP="000A2319">
      <w:pPr>
        <w:pStyle w:val="Instructions"/>
        <w:rPr>
          <w:lang w:val="en-GB"/>
        </w:rPr>
      </w:pPr>
    </w:p>
    <w:p w14:paraId="6096AA68" w14:textId="77777777" w:rsidR="00E526FA" w:rsidRDefault="00E526FA" w:rsidP="000A2319">
      <w:pPr>
        <w:pStyle w:val="Instructions"/>
        <w:rPr>
          <w:lang w:val="en-GB"/>
        </w:rPr>
      </w:pPr>
    </w:p>
    <w:p w14:paraId="188C06B9" w14:textId="77777777" w:rsidR="00E526FA" w:rsidRDefault="00E526FA" w:rsidP="000A2319">
      <w:pPr>
        <w:pStyle w:val="Instructions"/>
        <w:rPr>
          <w:lang w:val="en-GB"/>
        </w:rPr>
      </w:pPr>
    </w:p>
    <w:p w14:paraId="0869AD3E" w14:textId="77777777" w:rsidR="000A2319" w:rsidRDefault="000A2319" w:rsidP="000A2319">
      <w:pPr>
        <w:pStyle w:val="Instructions"/>
        <w:rPr>
          <w:lang w:val="en-GB"/>
        </w:rPr>
      </w:pPr>
    </w:p>
    <w:p w14:paraId="68F70697" w14:textId="77777777" w:rsidR="000A2319" w:rsidRDefault="000A2319" w:rsidP="000A2319">
      <w:pPr>
        <w:pStyle w:val="Instructions"/>
        <w:rPr>
          <w:lang w:val="en-GB"/>
        </w:rPr>
      </w:pPr>
    </w:p>
    <w:p w14:paraId="03EF2822" w14:textId="77777777" w:rsidR="000A2319" w:rsidRPr="000A2319" w:rsidRDefault="000A2319" w:rsidP="000A2319">
      <w:pPr>
        <w:pStyle w:val="Instructions"/>
        <w:rPr>
          <w:lang w:val="en-GB"/>
        </w:rPr>
      </w:pPr>
    </w:p>
    <w:p w14:paraId="3599C523" w14:textId="77777777" w:rsidR="008909C7" w:rsidRPr="000A2319" w:rsidRDefault="008909C7" w:rsidP="008909C7">
      <w:pPr>
        <w:pStyle w:val="Heading1"/>
        <w:rPr>
          <w:lang w:val="en-GB"/>
        </w:rPr>
      </w:pPr>
    </w:p>
    <w:p w14:paraId="59B2A26E" w14:textId="6CEC1BB7" w:rsidR="008909C7" w:rsidRPr="00C53EF5" w:rsidRDefault="008909C7" w:rsidP="008909C7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</w:t>
      </w:r>
      <w:r>
        <w:rPr>
          <w:rFonts w:cstheme="minorHAnsi"/>
        </w:rPr>
        <w:t>, only number.</w:t>
      </w:r>
    </w:p>
    <w:p w14:paraId="4D37332A" w14:textId="740B52A4" w:rsidR="008909C7" w:rsidRDefault="008909C7" w:rsidP="00037830">
      <w:pPr>
        <w:pStyle w:val="ListParagraph"/>
        <w:numPr>
          <w:ilvl w:val="0"/>
          <w:numId w:val="41"/>
        </w:numPr>
      </w:pPr>
      <w:r>
        <w:t xml:space="preserve">Multiple all the </w:t>
      </w:r>
      <w:r w:rsidR="007913D0">
        <w:t>number before the first apparition of 6</w:t>
      </w:r>
      <w:r w:rsidR="0096026C">
        <w:t xml:space="preserve"> and 1 if 6 is in the first </w:t>
      </w:r>
      <w:r w:rsidR="00270E88">
        <w:t>position.</w:t>
      </w:r>
    </w:p>
    <w:p w14:paraId="6F5364AF" w14:textId="77777777" w:rsidR="007913D0" w:rsidRPr="00162D44" w:rsidRDefault="007913D0" w:rsidP="00F029CE">
      <w:pPr>
        <w:pStyle w:val="Question"/>
        <w:numPr>
          <w:ilvl w:val="0"/>
          <w:numId w:val="43"/>
        </w:numPr>
      </w:pPr>
      <w:r>
        <w:t xml:space="preserve">What </w:t>
      </w:r>
      <w:r w:rsidRPr="00C53EF5">
        <w:t>will</w:t>
      </w:r>
      <w:r>
        <w:t xml:space="preserve"> </w:t>
      </w:r>
      <w:r w:rsidRPr="007913D0">
        <w:t>be</w:t>
      </w:r>
      <w:r>
        <w:t xml:space="preserve"> the </w:t>
      </w:r>
      <w:r w:rsidRPr="00F029CE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7913D0" w:rsidRPr="00267592" w14:paraId="33A4EBE9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D4A79EB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D341F62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913D0" w:rsidRPr="00C53EF5" w14:paraId="4E7416F8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58FB2668" w14:textId="0555365A" w:rsidR="007913D0" w:rsidRPr="00C53EF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123456789</w:t>
            </w:r>
          </w:p>
        </w:tc>
        <w:tc>
          <w:tcPr>
            <w:tcW w:w="5245" w:type="dxa"/>
            <w:vAlign w:val="center"/>
          </w:tcPr>
          <w:p w14:paraId="35FD38AD" w14:textId="56A44551" w:rsidR="007913D0" w:rsidRPr="00C53EF5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  <w:tr w:rsidR="007913D0" w:rsidRPr="00C85074" w14:paraId="4DC71027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6A204EE" w14:textId="6C94D529" w:rsidR="007913D0" w:rsidRDefault="009F65B5" w:rsidP="00242C6F">
            <w:pPr>
              <w:jc w:val="left"/>
            </w:pPr>
            <w:r>
              <w:t>5263</w:t>
            </w:r>
          </w:p>
        </w:tc>
        <w:tc>
          <w:tcPr>
            <w:tcW w:w="5245" w:type="dxa"/>
            <w:vAlign w:val="center"/>
          </w:tcPr>
          <w:p w14:paraId="20A3FA53" w14:textId="7510D0ED" w:rsidR="007913D0" w:rsidRPr="006A3201" w:rsidRDefault="0096026C" w:rsidP="00242C6F">
            <w:pPr>
              <w:jc w:val="left"/>
              <w:rPr>
                <w:rFonts w:eastAsia="Consolas" w:cstheme="minorHAnsi"/>
                <w:color w:val="FF0000"/>
              </w:rPr>
            </w:pPr>
            <w:r w:rsidRPr="006A3201">
              <w:rPr>
                <w:rFonts w:eastAsia="Consolas" w:cstheme="minorHAnsi"/>
                <w:color w:val="FF0000"/>
              </w:rPr>
              <w:t>10</w:t>
            </w:r>
          </w:p>
        </w:tc>
      </w:tr>
      <w:tr w:rsidR="007913D0" w:rsidRPr="00C85074" w14:paraId="5A2FB786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68C38560" w14:textId="485D85D3" w:rsidR="007913D0" w:rsidRPr="00B1336D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9F65B5">
              <w:rPr>
                <w:rFonts w:cstheme="minorHAnsi"/>
              </w:rPr>
              <w:t>125</w:t>
            </w:r>
            <w:r>
              <w:rPr>
                <w:rFonts w:cstheme="minorHAnsi"/>
              </w:rPr>
              <w:t>6</w:t>
            </w:r>
          </w:p>
        </w:tc>
        <w:tc>
          <w:tcPr>
            <w:tcW w:w="5245" w:type="dxa"/>
            <w:vAlign w:val="center"/>
          </w:tcPr>
          <w:p w14:paraId="2FE0B294" w14:textId="38E38942" w:rsidR="007913D0" w:rsidRPr="006A3201" w:rsidRDefault="006A3201" w:rsidP="00242C6F">
            <w:pPr>
              <w:jc w:val="left"/>
              <w:rPr>
                <w:rFonts w:eastAsia="Consolas" w:cstheme="minorHAnsi"/>
                <w:color w:val="FF0000"/>
              </w:rPr>
            </w:pPr>
            <w:r w:rsidRPr="006A3201">
              <w:rPr>
                <w:rFonts w:eastAsia="Consolas" w:cstheme="minorHAnsi"/>
                <w:color w:val="FF0000"/>
              </w:rPr>
              <w:t>0</w:t>
            </w:r>
          </w:p>
        </w:tc>
      </w:tr>
      <w:tr w:rsidR="009F65B5" w:rsidRPr="00C85074" w14:paraId="2D487BFC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72DE020" w14:textId="5547E65A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5245" w:type="dxa"/>
            <w:vAlign w:val="center"/>
          </w:tcPr>
          <w:p w14:paraId="05FBF090" w14:textId="4E6BA2D4" w:rsidR="009F65B5" w:rsidRPr="006A3201" w:rsidRDefault="006A3201" w:rsidP="006A3201">
            <w:pPr>
              <w:jc w:val="left"/>
              <w:rPr>
                <w:rFonts w:eastAsia="Consolas" w:cstheme="minorHAnsi"/>
                <w:color w:val="FF0000"/>
              </w:rPr>
            </w:pPr>
            <w:r w:rsidRPr="006A3201">
              <w:rPr>
                <w:rFonts w:eastAsia="Consolas" w:cstheme="minorHAnsi"/>
                <w:color w:val="FF0000"/>
              </w:rPr>
              <w:t>20</w:t>
            </w:r>
            <w:r>
              <w:rPr>
                <w:noProof/>
                <w:lang w:eastAsia="en-US"/>
                <w14:ligatures w14:val="standardContextual"/>
              </w:rPr>
              <w:t xml:space="preserve"> </w:t>
            </w:r>
          </w:p>
        </w:tc>
      </w:tr>
      <w:tr w:rsidR="009F65B5" w:rsidRPr="00C85074" w14:paraId="184741AB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0D15D5C7" w14:textId="0420147F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625</w:t>
            </w:r>
          </w:p>
        </w:tc>
        <w:tc>
          <w:tcPr>
            <w:tcW w:w="5245" w:type="dxa"/>
            <w:vAlign w:val="center"/>
          </w:tcPr>
          <w:p w14:paraId="19B6E3A0" w14:textId="621A73B6" w:rsidR="009F65B5" w:rsidRPr="006A3201" w:rsidRDefault="006A3201" w:rsidP="00242C6F">
            <w:pPr>
              <w:jc w:val="left"/>
              <w:rPr>
                <w:rFonts w:eastAsia="Consolas" w:cstheme="minorHAnsi"/>
                <w:color w:val="FF0000"/>
              </w:rPr>
            </w:pPr>
            <w:r w:rsidRPr="006A3201">
              <w:rPr>
                <w:rFonts w:eastAsia="Consolas" w:cstheme="minorHAnsi"/>
                <w:color w:val="FF0000"/>
              </w:rPr>
              <w:t>60</w:t>
            </w:r>
          </w:p>
        </w:tc>
      </w:tr>
    </w:tbl>
    <w:p w14:paraId="67667280" w14:textId="233D2BD1" w:rsidR="00914A97" w:rsidRDefault="003E3674" w:rsidP="00914A97">
      <w:pPr>
        <w:pStyle w:val="Question"/>
        <w:numPr>
          <w:ilvl w:val="0"/>
          <w:numId w:val="21"/>
        </w:numPr>
        <w:tabs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>D</w:t>
      </w:r>
      <w:r w:rsidR="00914A97">
        <w:rPr>
          <w:lang w:val="en-GB"/>
        </w:rPr>
        <w:t>raw your structure flowchart.</w:t>
      </w:r>
    </w:p>
    <w:p w14:paraId="60438897" w14:textId="77777777" w:rsidR="00914A97" w:rsidRDefault="00914A97" w:rsidP="00914A97">
      <w:pPr>
        <w:pStyle w:val="Instructions"/>
        <w:rPr>
          <w:lang w:val="en-GB"/>
        </w:rPr>
      </w:pPr>
    </w:p>
    <w:p w14:paraId="19DBFEDF" w14:textId="77777777" w:rsidR="00914A97" w:rsidRDefault="00914A97" w:rsidP="00914A97">
      <w:pPr>
        <w:pStyle w:val="Instructions"/>
        <w:rPr>
          <w:lang w:val="en-GB"/>
        </w:rPr>
      </w:pPr>
    </w:p>
    <w:p w14:paraId="27CD67B6" w14:textId="246F762F" w:rsidR="00914A97" w:rsidRDefault="00914A97" w:rsidP="00914A97">
      <w:pPr>
        <w:pStyle w:val="Instructions"/>
        <w:rPr>
          <w:lang w:val="en-GB"/>
        </w:rPr>
      </w:pPr>
    </w:p>
    <w:p w14:paraId="5EEE0A5A" w14:textId="35C46194" w:rsidR="00914A97" w:rsidRDefault="00914A97" w:rsidP="00914A97">
      <w:pPr>
        <w:pStyle w:val="Instructions"/>
        <w:rPr>
          <w:lang w:val="en-GB"/>
        </w:rPr>
      </w:pPr>
    </w:p>
    <w:p w14:paraId="6D10086B" w14:textId="77777777" w:rsidR="00914A97" w:rsidRDefault="00914A97" w:rsidP="00914A97">
      <w:pPr>
        <w:pStyle w:val="Instructions"/>
        <w:rPr>
          <w:lang w:val="en-GB"/>
        </w:rPr>
      </w:pPr>
    </w:p>
    <w:p w14:paraId="1B1FD607" w14:textId="5B2FEACD" w:rsidR="00914A97" w:rsidRDefault="00914A97" w:rsidP="00914A97">
      <w:pPr>
        <w:pStyle w:val="Instructions"/>
        <w:rPr>
          <w:lang w:val="en-GB"/>
        </w:rPr>
      </w:pPr>
    </w:p>
    <w:p w14:paraId="22DF4B90" w14:textId="3D9DFE65" w:rsidR="00914A97" w:rsidRDefault="00914A97" w:rsidP="00914A97">
      <w:pPr>
        <w:pStyle w:val="Question"/>
        <w:rPr>
          <w:lang w:val="en-GB"/>
        </w:rPr>
      </w:pPr>
      <w:r w:rsidRPr="00914A97">
        <w:rPr>
          <w:lang w:val="en-GB"/>
        </w:rPr>
        <w:t>Use the following code and adapt it so as not to use the repetitive (for) loop.</w:t>
      </w:r>
    </w:p>
    <w:p w14:paraId="4BCDA343" w14:textId="23A398CB" w:rsidR="00106288" w:rsidRDefault="00106288" w:rsidP="00B55BAB">
      <w:pPr>
        <w:pStyle w:val="Instructions"/>
        <w:rPr>
          <w:lang w:val="en-GB"/>
        </w:rPr>
      </w:pPr>
      <w:r>
        <w:rPr>
          <w:lang w:val="en-GB"/>
        </w:rPr>
        <w:t>word = input()</w:t>
      </w:r>
    </w:p>
    <w:p w14:paraId="17BE5754" w14:textId="48156D40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i = 0</w:t>
      </w:r>
    </w:p>
    <w:p w14:paraId="7C28E7AF" w14:textId="535BBE9C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mult = 1</w:t>
      </w:r>
    </w:p>
    <w:p w14:paraId="484D314A" w14:textId="4AD1CFAD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while i &lt; len(word) and int(word[i]) != 6:</w:t>
      </w:r>
    </w:p>
    <w:p w14:paraId="5468C284" w14:textId="1229DC92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mult *= int(word[i])</w:t>
      </w:r>
    </w:p>
    <w:p w14:paraId="51FB2B9A" w14:textId="40C1D6C5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i += 1</w:t>
      </w:r>
    </w:p>
    <w:p w14:paraId="42176044" w14:textId="63198379" w:rsid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print(mult)</w:t>
      </w:r>
    </w:p>
    <w:p w14:paraId="7280CB01" w14:textId="0E438743" w:rsidR="00B11A5D" w:rsidRDefault="00B11A5D" w:rsidP="00B11A5D">
      <w:pPr>
        <w:rPr>
          <w:lang w:val="en-GB"/>
        </w:rPr>
      </w:pPr>
    </w:p>
    <w:p w14:paraId="45CEE6A8" w14:textId="56033500" w:rsidR="00B11A5D" w:rsidRDefault="00B11A5D" w:rsidP="00B11A5D">
      <w:pPr>
        <w:pStyle w:val="Instructions"/>
        <w:rPr>
          <w:lang w:val="en-GB"/>
        </w:rPr>
      </w:pPr>
    </w:p>
    <w:p w14:paraId="772ECF6E" w14:textId="77777777" w:rsidR="00B11A5D" w:rsidRDefault="00B11A5D" w:rsidP="00B11A5D">
      <w:pPr>
        <w:pStyle w:val="Instructions"/>
        <w:rPr>
          <w:lang w:val="en-GB"/>
        </w:rPr>
      </w:pPr>
    </w:p>
    <w:p w14:paraId="681DF781" w14:textId="3FD645D3" w:rsidR="00B11A5D" w:rsidRDefault="00B11A5D" w:rsidP="00B11A5D">
      <w:pPr>
        <w:pStyle w:val="Instructions"/>
        <w:rPr>
          <w:lang w:val="en-GB"/>
        </w:rPr>
      </w:pPr>
    </w:p>
    <w:p w14:paraId="66DBB58C" w14:textId="0E7DBD72" w:rsidR="00B11A5D" w:rsidRDefault="00B11A5D" w:rsidP="00B11A5D">
      <w:pPr>
        <w:pStyle w:val="Instructions"/>
        <w:rPr>
          <w:lang w:val="en-GB"/>
        </w:rPr>
      </w:pPr>
    </w:p>
    <w:p w14:paraId="7090086F" w14:textId="18F6729E" w:rsidR="002C2796" w:rsidRDefault="002C2796" w:rsidP="00B11A5D">
      <w:pPr>
        <w:pStyle w:val="Instructions"/>
        <w:rPr>
          <w:lang w:val="en-GB"/>
        </w:rPr>
      </w:pPr>
    </w:p>
    <w:p w14:paraId="0A95E74B" w14:textId="77777777" w:rsidR="002C2796" w:rsidRDefault="002C2796" w:rsidP="00B11A5D">
      <w:pPr>
        <w:pStyle w:val="Instructions"/>
        <w:rPr>
          <w:lang w:val="en-GB"/>
        </w:rPr>
      </w:pPr>
    </w:p>
    <w:p w14:paraId="545EFDE3" w14:textId="77777777" w:rsidR="002C2796" w:rsidRDefault="002C2796" w:rsidP="00B11A5D">
      <w:pPr>
        <w:pStyle w:val="Instructions"/>
        <w:rPr>
          <w:lang w:val="en-GB"/>
        </w:rPr>
      </w:pPr>
    </w:p>
    <w:p w14:paraId="144557EE" w14:textId="77777777" w:rsidR="002C2796" w:rsidRDefault="002C2796" w:rsidP="00B11A5D">
      <w:pPr>
        <w:pStyle w:val="Instructions"/>
        <w:rPr>
          <w:lang w:val="en-GB"/>
        </w:rPr>
      </w:pPr>
    </w:p>
    <w:p w14:paraId="30FD212D" w14:textId="77777777" w:rsidR="002C2796" w:rsidRDefault="002C2796" w:rsidP="00B11A5D">
      <w:pPr>
        <w:pStyle w:val="Instructions"/>
        <w:rPr>
          <w:lang w:val="en-GB"/>
        </w:rPr>
      </w:pPr>
    </w:p>
    <w:p w14:paraId="25959325" w14:textId="77777777" w:rsidR="002C2796" w:rsidRDefault="002C2796" w:rsidP="00B11A5D">
      <w:pPr>
        <w:pStyle w:val="Instructions"/>
        <w:rPr>
          <w:lang w:val="en-GB"/>
        </w:rPr>
      </w:pPr>
    </w:p>
    <w:p w14:paraId="5F4C1477" w14:textId="2C876BB8" w:rsidR="00B11A5D" w:rsidRDefault="00B11A5D" w:rsidP="00B11A5D">
      <w:pPr>
        <w:pStyle w:val="Instructions"/>
        <w:rPr>
          <w:lang w:val="en-GB"/>
        </w:rPr>
      </w:pPr>
    </w:p>
    <w:p w14:paraId="5FCADB5D" w14:textId="2E2858FA" w:rsidR="00E61F54" w:rsidRPr="00B55BAB" w:rsidRDefault="00E61F54" w:rsidP="00EA3526">
      <w:pPr>
        <w:pStyle w:val="Heading1"/>
        <w:rPr>
          <w:lang w:val="en-GB"/>
        </w:rPr>
      </w:pPr>
    </w:p>
    <w:p w14:paraId="6F08FDA2" w14:textId="77777777" w:rsidR="005C40F8" w:rsidRPr="00CB12B1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Input a number.</w:t>
      </w:r>
    </w:p>
    <w:p w14:paraId="46F7221E" w14:textId="19D5AE68" w:rsidR="005C40F8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Display numbers from 1to that number</w:t>
      </w:r>
    </w:p>
    <w:p w14:paraId="146ECB32" w14:textId="431EB251" w:rsidR="008B5AC2" w:rsidRDefault="008B5AC2" w:rsidP="008B5AC2">
      <w:pPr>
        <w:jc w:val="left"/>
        <w:rPr>
          <w:rFonts w:cstheme="minorHAnsi"/>
        </w:rPr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B5AC2" w:rsidRPr="00267592" w14:paraId="611BF020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22E017A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9FB84A2" w14:textId="0D01114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B5AC2" w:rsidRPr="00C53EF5" w14:paraId="3C4E081C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07D7DB16" w14:textId="0B13CD4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245" w:type="dxa"/>
            <w:vAlign w:val="center"/>
          </w:tcPr>
          <w:p w14:paraId="7EFC9E33" w14:textId="034C85EF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1 2 3 4</w:t>
            </w:r>
          </w:p>
        </w:tc>
      </w:tr>
      <w:tr w:rsidR="008B5AC2" w:rsidRPr="00C85074" w14:paraId="24C79228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899DE22" w14:textId="6CD8CC12" w:rsidR="008B5AC2" w:rsidRDefault="008B5AC2" w:rsidP="004A413E">
            <w:pPr>
              <w:jc w:val="left"/>
            </w:pPr>
            <w:r>
              <w:t>2</w:t>
            </w:r>
          </w:p>
        </w:tc>
        <w:tc>
          <w:tcPr>
            <w:tcW w:w="5245" w:type="dxa"/>
            <w:vAlign w:val="center"/>
          </w:tcPr>
          <w:p w14:paraId="61EB8E86" w14:textId="3252BF60" w:rsidR="008B5AC2" w:rsidRPr="00C85074" w:rsidRDefault="008B5AC2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</w:t>
            </w:r>
          </w:p>
        </w:tc>
      </w:tr>
      <w:tr w:rsidR="008B5AC2" w:rsidRPr="00C85074" w14:paraId="432D41CE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348F208B" w14:textId="36CA5E7D" w:rsidR="008B5AC2" w:rsidRDefault="008B5AC2" w:rsidP="004A413E">
            <w:pPr>
              <w:jc w:val="left"/>
            </w:pPr>
            <w:r>
              <w:t>5</w:t>
            </w:r>
          </w:p>
        </w:tc>
        <w:tc>
          <w:tcPr>
            <w:tcW w:w="5245" w:type="dxa"/>
            <w:vAlign w:val="center"/>
          </w:tcPr>
          <w:p w14:paraId="71E04112" w14:textId="12B8C897" w:rsidR="008B5AC2" w:rsidRPr="00112B97" w:rsidRDefault="00112B97" w:rsidP="004A413E">
            <w:pPr>
              <w:jc w:val="left"/>
              <w:rPr>
                <w:rFonts w:eastAsia="Consolas" w:cstheme="minorHAnsi"/>
                <w:color w:val="FF0000"/>
              </w:rPr>
            </w:pPr>
            <w:r w:rsidRPr="00112B97">
              <w:rPr>
                <w:rFonts w:eastAsia="Consolas" w:cstheme="minorHAnsi"/>
                <w:color w:val="FF0000"/>
              </w:rPr>
              <w:t>12345</w:t>
            </w:r>
          </w:p>
        </w:tc>
      </w:tr>
      <w:tr w:rsidR="008B5AC2" w:rsidRPr="00C85074" w14:paraId="3B70F172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D12D7FA" w14:textId="76EB69D1" w:rsidR="008B5AC2" w:rsidRDefault="008B5AC2" w:rsidP="004A413E">
            <w:pPr>
              <w:jc w:val="left"/>
            </w:pPr>
            <w:r>
              <w:t>3</w:t>
            </w:r>
          </w:p>
        </w:tc>
        <w:tc>
          <w:tcPr>
            <w:tcW w:w="5245" w:type="dxa"/>
            <w:vAlign w:val="center"/>
          </w:tcPr>
          <w:p w14:paraId="16F47674" w14:textId="69D6530D" w:rsidR="008B5AC2" w:rsidRPr="00112B97" w:rsidRDefault="00112B97" w:rsidP="004A413E">
            <w:pPr>
              <w:jc w:val="left"/>
              <w:rPr>
                <w:rFonts w:eastAsia="Consolas" w:cstheme="minorHAnsi"/>
                <w:color w:val="FF0000"/>
              </w:rPr>
            </w:pPr>
            <w:r w:rsidRPr="00112B97">
              <w:rPr>
                <w:rFonts w:eastAsia="Consolas" w:cstheme="minorHAnsi"/>
                <w:color w:val="FF0000"/>
              </w:rPr>
              <w:t>123</w:t>
            </w:r>
          </w:p>
        </w:tc>
      </w:tr>
      <w:tr w:rsidR="008B5AC2" w:rsidRPr="00C85074" w14:paraId="47876E45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6C175EFD" w14:textId="319E3478" w:rsidR="008B5AC2" w:rsidRDefault="008B5AC2" w:rsidP="004A413E">
            <w:pPr>
              <w:jc w:val="left"/>
            </w:pPr>
            <w:r>
              <w:t>0</w:t>
            </w:r>
          </w:p>
        </w:tc>
        <w:tc>
          <w:tcPr>
            <w:tcW w:w="5245" w:type="dxa"/>
            <w:vAlign w:val="center"/>
          </w:tcPr>
          <w:p w14:paraId="57A3F1FD" w14:textId="187221E5" w:rsidR="008B5AC2" w:rsidRPr="00112B97" w:rsidRDefault="00112B97" w:rsidP="004A413E">
            <w:pPr>
              <w:jc w:val="left"/>
              <w:rPr>
                <w:rFonts w:eastAsia="Consolas" w:cstheme="minorHAnsi"/>
                <w:color w:val="FF0000"/>
              </w:rPr>
            </w:pPr>
            <w:r w:rsidRPr="00112B97">
              <w:rPr>
                <w:rFonts w:eastAsia="Consolas" w:cstheme="minorHAnsi"/>
                <w:color w:val="FF0000"/>
              </w:rPr>
              <w:t>0</w:t>
            </w:r>
          </w:p>
        </w:tc>
      </w:tr>
    </w:tbl>
    <w:p w14:paraId="1EE5F0F8" w14:textId="1892BE18" w:rsidR="008B5CF9" w:rsidRDefault="008B5CF9" w:rsidP="008B5CF9">
      <w:pPr>
        <w:pStyle w:val="Question"/>
        <w:numPr>
          <w:ilvl w:val="0"/>
          <w:numId w:val="45"/>
        </w:numPr>
        <w:spacing w:after="160" w:line="259" w:lineRule="auto"/>
        <w:jc w:val="left"/>
      </w:pPr>
      <w:r>
        <w:t>Create a flowchart to solve this problem.</w:t>
      </w:r>
      <w:r w:rsidR="004338B8">
        <w:t xml:space="preserve"> Which loop block will you choose and why?</w:t>
      </w:r>
    </w:p>
    <w:p w14:paraId="34CC3705" w14:textId="3906F43D" w:rsidR="00040005" w:rsidRDefault="00112B97" w:rsidP="00CF7E95">
      <w:pPr>
        <w:pStyle w:val="Instructions"/>
        <w:pBdr>
          <w:bottom w:val="single" w:sz="4" w:space="0" w:color="auto"/>
        </w:pBdr>
      </w:pPr>
      <w:r>
        <w:rPr>
          <w:noProof/>
          <w:lang w:eastAsia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AD4906E" wp14:editId="72AEF3EE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2409825" cy="1400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  <w14:ligatures w14:val="standardContextual"/>
        </w:rPr>
        <w:drawing>
          <wp:inline distT="0" distB="0" distL="0" distR="0" wp14:anchorId="16D0DEF9" wp14:editId="02D4B967">
            <wp:extent cx="24193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BD7350" w14:textId="31FDB5BB" w:rsidR="00CF7E95" w:rsidRDefault="00CF7E95" w:rsidP="00CF7E95">
      <w:pPr>
        <w:pStyle w:val="Instructions"/>
        <w:pBdr>
          <w:bottom w:val="single" w:sz="4" w:space="0" w:color="auto"/>
        </w:pBdr>
      </w:pPr>
    </w:p>
    <w:p w14:paraId="68286A8F" w14:textId="70B9B1C6" w:rsidR="008B5CF9" w:rsidRDefault="008B5CF9" w:rsidP="008B5CF9">
      <w:pPr>
        <w:pStyle w:val="Question"/>
        <w:numPr>
          <w:ilvl w:val="0"/>
          <w:numId w:val="45"/>
        </w:numPr>
      </w:pPr>
      <w:r>
        <w:t xml:space="preserve">Review the code and find </w:t>
      </w:r>
      <w:r w:rsidRPr="008B5CF9">
        <w:rPr>
          <w:b/>
        </w:rPr>
        <w:t>the error</w:t>
      </w:r>
      <w:r>
        <w:t xml:space="preserve"> and explain them.</w:t>
      </w:r>
    </w:p>
    <w:p w14:paraId="2DCABF71" w14:textId="77777777" w:rsidR="00040005" w:rsidRDefault="00040005" w:rsidP="00040005">
      <w:pPr>
        <w:pStyle w:val="Instructions"/>
      </w:pPr>
      <w:r>
        <w:t>number = int(input())</w:t>
      </w:r>
    </w:p>
    <w:p w14:paraId="561F1CC1" w14:textId="77777777" w:rsidR="00040005" w:rsidRDefault="00040005" w:rsidP="00040005">
      <w:pPr>
        <w:pStyle w:val="Instructions"/>
      </w:pPr>
      <w:r>
        <w:t>result = ""</w:t>
      </w:r>
    </w:p>
    <w:p w14:paraId="029EF5A1" w14:textId="77777777" w:rsidR="00040005" w:rsidRDefault="00040005" w:rsidP="00040005">
      <w:pPr>
        <w:pStyle w:val="Instructions"/>
      </w:pPr>
      <w:r>
        <w:t>for index in range(number):</w:t>
      </w:r>
    </w:p>
    <w:p w14:paraId="2741C8FA" w14:textId="77777777" w:rsidR="00040005" w:rsidRDefault="00040005" w:rsidP="00040005">
      <w:pPr>
        <w:pStyle w:val="Instructions"/>
      </w:pPr>
      <w:r>
        <w:t xml:space="preserve">   result = result + " " + str(index + 1)</w:t>
      </w:r>
    </w:p>
    <w:p w14:paraId="43C291E7" w14:textId="21C7EE19" w:rsidR="00040005" w:rsidRDefault="00040005" w:rsidP="00040005">
      <w:pPr>
        <w:pStyle w:val="Instructions"/>
      </w:pPr>
      <w:r>
        <w:t>print(result)</w:t>
      </w:r>
    </w:p>
    <w:p w14:paraId="13D4DCD4" w14:textId="3704C80F" w:rsidR="008B5CF9" w:rsidRDefault="008B5CF9" w:rsidP="004338B8">
      <w:pPr>
        <w:pStyle w:val="Question"/>
        <w:numPr>
          <w:ilvl w:val="0"/>
          <w:numId w:val="45"/>
        </w:numPr>
      </w:pPr>
      <w:r>
        <w:t>Write your own good code to solve this problem.</w:t>
      </w:r>
      <w:r w:rsidR="004338B8">
        <w:t xml:space="preserve"> </w:t>
      </w:r>
      <w:r>
        <w:t>This time, you can</w:t>
      </w:r>
      <w:r w:rsidR="00FC6DB5">
        <w:t>’t</w:t>
      </w:r>
      <w:r>
        <w:t xml:space="preserve"> us</w:t>
      </w:r>
      <w:r w:rsidR="00FC6DB5">
        <w:t xml:space="preserve">e the </w:t>
      </w:r>
      <w:r w:rsidR="00FC6DB5" w:rsidRPr="00FC6DB5">
        <w:rPr>
          <w:b/>
          <w:bCs w:val="0"/>
        </w:rPr>
        <w:t>for</w:t>
      </w:r>
      <w:r w:rsidRPr="004338B8">
        <w:rPr>
          <w:b/>
        </w:rPr>
        <w:t xml:space="preserve"> condition</w:t>
      </w:r>
      <w:r w:rsidR="005A1F11">
        <w:t>.</w:t>
      </w:r>
    </w:p>
    <w:p w14:paraId="3198B574" w14:textId="77777777" w:rsidR="009D390C" w:rsidRDefault="009D390C" w:rsidP="00040005">
      <w:pPr>
        <w:pStyle w:val="Instructions"/>
      </w:pPr>
    </w:p>
    <w:p w14:paraId="085FF828" w14:textId="77777777" w:rsidR="00040005" w:rsidRDefault="00040005" w:rsidP="00040005">
      <w:pPr>
        <w:pStyle w:val="Instructions"/>
      </w:pPr>
    </w:p>
    <w:p w14:paraId="2C79231E" w14:textId="77777777" w:rsidR="00040005" w:rsidRDefault="00040005" w:rsidP="00040005">
      <w:pPr>
        <w:pStyle w:val="Instructions"/>
      </w:pPr>
    </w:p>
    <w:p w14:paraId="76212961" w14:textId="77777777" w:rsidR="00040005" w:rsidRDefault="00040005" w:rsidP="00040005">
      <w:pPr>
        <w:pStyle w:val="Instructions"/>
      </w:pPr>
    </w:p>
    <w:p w14:paraId="5A3BF3F8" w14:textId="77777777" w:rsidR="00040005" w:rsidRDefault="00040005" w:rsidP="00040005">
      <w:pPr>
        <w:pStyle w:val="Instructions"/>
      </w:pPr>
    </w:p>
    <w:p w14:paraId="5448E1D6" w14:textId="77777777" w:rsidR="00040005" w:rsidRDefault="00040005" w:rsidP="00040005">
      <w:pPr>
        <w:pStyle w:val="Instructions"/>
      </w:pPr>
    </w:p>
    <w:p w14:paraId="00D1609D" w14:textId="77777777" w:rsidR="00040005" w:rsidRDefault="00040005" w:rsidP="00040005">
      <w:pPr>
        <w:pStyle w:val="Instructions"/>
      </w:pPr>
    </w:p>
    <w:p w14:paraId="4C4415F1" w14:textId="77777777" w:rsidR="008726F7" w:rsidRDefault="008726F7" w:rsidP="00040005">
      <w:pPr>
        <w:pStyle w:val="Instructions"/>
      </w:pPr>
    </w:p>
    <w:p w14:paraId="0F379501" w14:textId="77777777" w:rsidR="008726F7" w:rsidRDefault="008726F7" w:rsidP="00040005">
      <w:pPr>
        <w:pStyle w:val="Instructions"/>
      </w:pPr>
    </w:p>
    <w:p w14:paraId="004DBDC7" w14:textId="77777777" w:rsidR="008726F7" w:rsidRDefault="008726F7" w:rsidP="00040005">
      <w:pPr>
        <w:pStyle w:val="Instructions"/>
      </w:pPr>
    </w:p>
    <w:p w14:paraId="6E4EC8D7" w14:textId="77777777" w:rsidR="008726F7" w:rsidRDefault="008726F7" w:rsidP="00040005">
      <w:pPr>
        <w:pStyle w:val="Instructions"/>
      </w:pPr>
    </w:p>
    <w:p w14:paraId="2CAF9B96" w14:textId="77777777" w:rsidR="008726F7" w:rsidRDefault="008726F7" w:rsidP="00040005">
      <w:pPr>
        <w:pStyle w:val="Instructions"/>
      </w:pPr>
    </w:p>
    <w:p w14:paraId="161B6107" w14:textId="77777777" w:rsidR="008726F7" w:rsidRDefault="008726F7" w:rsidP="00040005">
      <w:pPr>
        <w:pStyle w:val="Instructions"/>
      </w:pPr>
    </w:p>
    <w:p w14:paraId="6BF8CB5B" w14:textId="77777777" w:rsidR="008726F7" w:rsidRPr="005C40F8" w:rsidRDefault="008726F7" w:rsidP="00040005">
      <w:pPr>
        <w:pStyle w:val="Instructions"/>
      </w:pPr>
    </w:p>
    <w:sectPr w:rsidR="008726F7" w:rsidRPr="005C40F8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E2D59"/>
    <w:multiLevelType w:val="hybridMultilevel"/>
    <w:tmpl w:val="DA0C7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3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1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8"/>
    <w:lvlOverride w:ilvl="0">
      <w:startOverride w:val="1"/>
    </w:lvlOverride>
  </w:num>
  <w:num w:numId="44">
    <w:abstractNumId w:val="20"/>
  </w:num>
  <w:num w:numId="45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0005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2319"/>
    <w:rsid w:val="000A6E58"/>
    <w:rsid w:val="000D7B8E"/>
    <w:rsid w:val="000E65F2"/>
    <w:rsid w:val="000F1513"/>
    <w:rsid w:val="000F16DB"/>
    <w:rsid w:val="001047D8"/>
    <w:rsid w:val="001049A4"/>
    <w:rsid w:val="00105CC7"/>
    <w:rsid w:val="00106288"/>
    <w:rsid w:val="00112B97"/>
    <w:rsid w:val="00127B81"/>
    <w:rsid w:val="00127C48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36DB2"/>
    <w:rsid w:val="002470E0"/>
    <w:rsid w:val="00253665"/>
    <w:rsid w:val="00267592"/>
    <w:rsid w:val="00270E88"/>
    <w:rsid w:val="00274245"/>
    <w:rsid w:val="0027597B"/>
    <w:rsid w:val="00285BCC"/>
    <w:rsid w:val="002954E6"/>
    <w:rsid w:val="00297E0E"/>
    <w:rsid w:val="002C2796"/>
    <w:rsid w:val="002D1850"/>
    <w:rsid w:val="002D44CC"/>
    <w:rsid w:val="002D4629"/>
    <w:rsid w:val="002E1AA9"/>
    <w:rsid w:val="002F5ADE"/>
    <w:rsid w:val="0030183F"/>
    <w:rsid w:val="00303D4F"/>
    <w:rsid w:val="003150AE"/>
    <w:rsid w:val="003237F1"/>
    <w:rsid w:val="00337160"/>
    <w:rsid w:val="00337EFD"/>
    <w:rsid w:val="00346333"/>
    <w:rsid w:val="00356544"/>
    <w:rsid w:val="00361145"/>
    <w:rsid w:val="00392B98"/>
    <w:rsid w:val="00395214"/>
    <w:rsid w:val="003C4510"/>
    <w:rsid w:val="003E18EC"/>
    <w:rsid w:val="003E3378"/>
    <w:rsid w:val="003E3674"/>
    <w:rsid w:val="003E63EA"/>
    <w:rsid w:val="003E6809"/>
    <w:rsid w:val="00405D2C"/>
    <w:rsid w:val="00406DE4"/>
    <w:rsid w:val="00410C4A"/>
    <w:rsid w:val="00420B62"/>
    <w:rsid w:val="00421870"/>
    <w:rsid w:val="00421BAA"/>
    <w:rsid w:val="004338B8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A1F11"/>
    <w:rsid w:val="005B1B20"/>
    <w:rsid w:val="005C40F8"/>
    <w:rsid w:val="005E282D"/>
    <w:rsid w:val="005E39AC"/>
    <w:rsid w:val="005E7448"/>
    <w:rsid w:val="00620E37"/>
    <w:rsid w:val="00622066"/>
    <w:rsid w:val="00622C39"/>
    <w:rsid w:val="00627219"/>
    <w:rsid w:val="00637FC0"/>
    <w:rsid w:val="006640E8"/>
    <w:rsid w:val="00672D8A"/>
    <w:rsid w:val="00681413"/>
    <w:rsid w:val="00685B67"/>
    <w:rsid w:val="00687D50"/>
    <w:rsid w:val="00692F2D"/>
    <w:rsid w:val="006A3201"/>
    <w:rsid w:val="006B2BEA"/>
    <w:rsid w:val="006B70FC"/>
    <w:rsid w:val="006E361B"/>
    <w:rsid w:val="006E79DA"/>
    <w:rsid w:val="0070203E"/>
    <w:rsid w:val="00705066"/>
    <w:rsid w:val="00706183"/>
    <w:rsid w:val="00707F5D"/>
    <w:rsid w:val="00716996"/>
    <w:rsid w:val="007374E3"/>
    <w:rsid w:val="00747B2C"/>
    <w:rsid w:val="007541A2"/>
    <w:rsid w:val="007913D0"/>
    <w:rsid w:val="007A6888"/>
    <w:rsid w:val="00800554"/>
    <w:rsid w:val="00821335"/>
    <w:rsid w:val="008308A7"/>
    <w:rsid w:val="00870EC4"/>
    <w:rsid w:val="008726F7"/>
    <w:rsid w:val="00874E49"/>
    <w:rsid w:val="008835DD"/>
    <w:rsid w:val="008909C7"/>
    <w:rsid w:val="008A0C5F"/>
    <w:rsid w:val="008B5AC2"/>
    <w:rsid w:val="008B5CF9"/>
    <w:rsid w:val="008C6148"/>
    <w:rsid w:val="008F38EB"/>
    <w:rsid w:val="00904310"/>
    <w:rsid w:val="00904C40"/>
    <w:rsid w:val="00914A97"/>
    <w:rsid w:val="0093474B"/>
    <w:rsid w:val="00942F42"/>
    <w:rsid w:val="00950A89"/>
    <w:rsid w:val="0096026C"/>
    <w:rsid w:val="0098731C"/>
    <w:rsid w:val="0099007D"/>
    <w:rsid w:val="009905CA"/>
    <w:rsid w:val="009B1A58"/>
    <w:rsid w:val="009C460E"/>
    <w:rsid w:val="009C502E"/>
    <w:rsid w:val="009D390C"/>
    <w:rsid w:val="009E0EFC"/>
    <w:rsid w:val="009E3456"/>
    <w:rsid w:val="009F65B5"/>
    <w:rsid w:val="00A00D24"/>
    <w:rsid w:val="00A00D86"/>
    <w:rsid w:val="00A066DF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1A5D"/>
    <w:rsid w:val="00B12877"/>
    <w:rsid w:val="00B35D8A"/>
    <w:rsid w:val="00B55BAB"/>
    <w:rsid w:val="00B704B0"/>
    <w:rsid w:val="00B92470"/>
    <w:rsid w:val="00B92732"/>
    <w:rsid w:val="00BA2986"/>
    <w:rsid w:val="00BA4A2B"/>
    <w:rsid w:val="00BA61D3"/>
    <w:rsid w:val="00BC6E5D"/>
    <w:rsid w:val="00BD319B"/>
    <w:rsid w:val="00C06668"/>
    <w:rsid w:val="00C24B51"/>
    <w:rsid w:val="00C306BB"/>
    <w:rsid w:val="00C310B6"/>
    <w:rsid w:val="00C411DE"/>
    <w:rsid w:val="00C44A96"/>
    <w:rsid w:val="00C57EB5"/>
    <w:rsid w:val="00C71D30"/>
    <w:rsid w:val="00C739B3"/>
    <w:rsid w:val="00C80A39"/>
    <w:rsid w:val="00C8129B"/>
    <w:rsid w:val="00C814F5"/>
    <w:rsid w:val="00C84C50"/>
    <w:rsid w:val="00C85074"/>
    <w:rsid w:val="00C90A73"/>
    <w:rsid w:val="00CA097E"/>
    <w:rsid w:val="00CA7190"/>
    <w:rsid w:val="00CB12B1"/>
    <w:rsid w:val="00CD5D61"/>
    <w:rsid w:val="00CE08EC"/>
    <w:rsid w:val="00CE4C11"/>
    <w:rsid w:val="00CE56CC"/>
    <w:rsid w:val="00CF5391"/>
    <w:rsid w:val="00CF7E95"/>
    <w:rsid w:val="00D03A22"/>
    <w:rsid w:val="00D06D14"/>
    <w:rsid w:val="00D32270"/>
    <w:rsid w:val="00D445A4"/>
    <w:rsid w:val="00D45E04"/>
    <w:rsid w:val="00D504C7"/>
    <w:rsid w:val="00D56831"/>
    <w:rsid w:val="00D81C7B"/>
    <w:rsid w:val="00D90B56"/>
    <w:rsid w:val="00DB67BF"/>
    <w:rsid w:val="00DC73CC"/>
    <w:rsid w:val="00DD0E65"/>
    <w:rsid w:val="00DE20AB"/>
    <w:rsid w:val="00DF3136"/>
    <w:rsid w:val="00E13AA0"/>
    <w:rsid w:val="00E2330F"/>
    <w:rsid w:val="00E36B9F"/>
    <w:rsid w:val="00E526FA"/>
    <w:rsid w:val="00E54974"/>
    <w:rsid w:val="00E558C2"/>
    <w:rsid w:val="00E61F54"/>
    <w:rsid w:val="00E63CCC"/>
    <w:rsid w:val="00E70E4A"/>
    <w:rsid w:val="00E90692"/>
    <w:rsid w:val="00E97E8B"/>
    <w:rsid w:val="00EA3526"/>
    <w:rsid w:val="00EA454D"/>
    <w:rsid w:val="00EB7468"/>
    <w:rsid w:val="00EC7A19"/>
    <w:rsid w:val="00ED21EC"/>
    <w:rsid w:val="00EE22E4"/>
    <w:rsid w:val="00F029CE"/>
    <w:rsid w:val="00F02D2C"/>
    <w:rsid w:val="00F1573B"/>
    <w:rsid w:val="00F268FA"/>
    <w:rsid w:val="00F3100B"/>
    <w:rsid w:val="00F5142D"/>
    <w:rsid w:val="00F52F13"/>
    <w:rsid w:val="00F61A1D"/>
    <w:rsid w:val="00F63919"/>
    <w:rsid w:val="00FC6DB5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C2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tabs>
        <w:tab w:val="num" w:pos="360"/>
      </w:tabs>
      <w:spacing w:before="240" w:after="240"/>
      <w:ind w:left="0" w:firstLine="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F82D7-D5BC-4240-ACDD-9B4AC68E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864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KHLORP.VEAK</cp:lastModifiedBy>
  <cp:revision>154</cp:revision>
  <dcterms:created xsi:type="dcterms:W3CDTF">2023-07-05T07:46:00Z</dcterms:created>
  <dcterms:modified xsi:type="dcterms:W3CDTF">2023-08-06T05:37:00Z</dcterms:modified>
</cp:coreProperties>
</file>