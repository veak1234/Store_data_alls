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089E87" w14:textId="77777777" w:rsidR="001A05BB" w:rsidRDefault="001A05BB" w:rsidP="002D44CC">
      <w:pPr>
        <w:pStyle w:val="Heading1"/>
      </w:pPr>
    </w:p>
    <w:p w14:paraId="2B083173" w14:textId="77777777" w:rsidR="0030183F" w:rsidRPr="0030183F" w:rsidRDefault="0030183F" w:rsidP="00484059">
      <w:pPr>
        <w:pStyle w:val="ListParagraph"/>
        <w:numPr>
          <w:ilvl w:val="0"/>
          <w:numId w:val="36"/>
        </w:numPr>
      </w:pPr>
      <w:r w:rsidRPr="0030183F">
        <w:t>Input a number.</w:t>
      </w:r>
    </w:p>
    <w:p w14:paraId="745DD188" w14:textId="19413F5A" w:rsidR="0030183F" w:rsidRPr="0030183F" w:rsidRDefault="0030183F" w:rsidP="00484059">
      <w:pPr>
        <w:pStyle w:val="ListParagraph"/>
        <w:numPr>
          <w:ilvl w:val="0"/>
          <w:numId w:val="36"/>
        </w:numPr>
      </w:pPr>
      <w:r w:rsidRPr="0030183F">
        <w:t>Display numbers from 1 to that number</w:t>
      </w:r>
      <w:r w:rsidR="00484059">
        <w:t>, in decreasing order</w:t>
      </w:r>
    </w:p>
    <w:p w14:paraId="4E3C4D8F" w14:textId="77777777" w:rsidR="0030183F" w:rsidRPr="0030183F" w:rsidRDefault="0030183F" w:rsidP="0030183F"/>
    <w:tbl>
      <w:tblPr>
        <w:tblW w:w="964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600" w:firstRow="0" w:lastRow="0" w:firstColumn="0" w:lastColumn="0" w:noHBand="1" w:noVBand="1"/>
      </w:tblPr>
      <w:tblGrid>
        <w:gridCol w:w="3964"/>
        <w:gridCol w:w="5676"/>
      </w:tblGrid>
      <w:tr w:rsidR="0030183F" w:rsidRPr="0030183F" w14:paraId="5572ABB3" w14:textId="77777777" w:rsidTr="0095565F">
        <w:trPr>
          <w:trHeight w:val="315"/>
        </w:trPr>
        <w:tc>
          <w:tcPr>
            <w:tcW w:w="3964" w:type="dxa"/>
          </w:tcPr>
          <w:p w14:paraId="7A784A3A" w14:textId="77777777" w:rsidR="0030183F" w:rsidRPr="0030183F" w:rsidRDefault="0030183F" w:rsidP="0030183F">
            <w:r w:rsidRPr="0030183F">
              <w:t>INPUT</w:t>
            </w:r>
          </w:p>
        </w:tc>
        <w:tc>
          <w:tcPr>
            <w:tcW w:w="5676" w:type="dxa"/>
          </w:tcPr>
          <w:p w14:paraId="73C486C2" w14:textId="77777777" w:rsidR="0030183F" w:rsidRPr="0030183F" w:rsidRDefault="0030183F" w:rsidP="0030183F">
            <w:r w:rsidRPr="0030183F">
              <w:t>OUTPUT</w:t>
            </w:r>
          </w:p>
        </w:tc>
      </w:tr>
      <w:tr w:rsidR="0030183F" w:rsidRPr="0030183F" w14:paraId="722BA01D" w14:textId="77777777" w:rsidTr="0095565F">
        <w:tc>
          <w:tcPr>
            <w:tcW w:w="3964" w:type="dxa"/>
          </w:tcPr>
          <w:p w14:paraId="2B31C92C" w14:textId="77777777" w:rsidR="0030183F" w:rsidRPr="0030183F" w:rsidRDefault="0030183F" w:rsidP="0030183F">
            <w:r w:rsidRPr="0030183F">
              <w:t>4 </w:t>
            </w:r>
          </w:p>
        </w:tc>
        <w:tc>
          <w:tcPr>
            <w:tcW w:w="5676" w:type="dxa"/>
          </w:tcPr>
          <w:p w14:paraId="2FFF59FA" w14:textId="4AC8DF00" w:rsidR="0030183F" w:rsidRPr="0030183F" w:rsidRDefault="00484059" w:rsidP="0030183F">
            <w:r>
              <w:t xml:space="preserve">4 3 2 </w:t>
            </w:r>
            <w:r w:rsidR="0030183F" w:rsidRPr="0030183F">
              <w:t>1</w:t>
            </w:r>
          </w:p>
        </w:tc>
      </w:tr>
      <w:tr w:rsidR="0030183F" w:rsidRPr="0030183F" w14:paraId="2CAF50E6" w14:textId="77777777" w:rsidTr="0095565F">
        <w:tc>
          <w:tcPr>
            <w:tcW w:w="3964" w:type="dxa"/>
          </w:tcPr>
          <w:p w14:paraId="0EAA5FA4" w14:textId="77777777" w:rsidR="0030183F" w:rsidRPr="0030183F" w:rsidRDefault="0030183F" w:rsidP="0030183F">
            <w:r w:rsidRPr="0030183F">
              <w:t>2</w:t>
            </w:r>
          </w:p>
        </w:tc>
        <w:tc>
          <w:tcPr>
            <w:tcW w:w="5676" w:type="dxa"/>
          </w:tcPr>
          <w:p w14:paraId="3923C7A8" w14:textId="58D28562" w:rsidR="0030183F" w:rsidRPr="0030183F" w:rsidRDefault="00484059" w:rsidP="0030183F">
            <w:r>
              <w:t>2 1</w:t>
            </w:r>
          </w:p>
        </w:tc>
      </w:tr>
      <w:tr w:rsidR="0030183F" w:rsidRPr="0030183F" w14:paraId="717CFA51" w14:textId="77777777" w:rsidTr="0095565F">
        <w:tc>
          <w:tcPr>
            <w:tcW w:w="3964" w:type="dxa"/>
          </w:tcPr>
          <w:p w14:paraId="5CBF4B5D" w14:textId="77777777" w:rsidR="0030183F" w:rsidRPr="0030183F" w:rsidRDefault="0030183F" w:rsidP="0030183F">
            <w:r w:rsidRPr="0030183F">
              <w:t>1</w:t>
            </w:r>
          </w:p>
        </w:tc>
        <w:tc>
          <w:tcPr>
            <w:tcW w:w="5676" w:type="dxa"/>
          </w:tcPr>
          <w:p w14:paraId="31BB1763" w14:textId="71401814" w:rsidR="0030183F" w:rsidRPr="0030183F" w:rsidRDefault="00484059" w:rsidP="0030183F">
            <w:r>
              <w:t>1</w:t>
            </w:r>
          </w:p>
        </w:tc>
      </w:tr>
      <w:tr w:rsidR="0030183F" w:rsidRPr="0030183F" w14:paraId="784A34C1" w14:textId="77777777" w:rsidTr="0095565F">
        <w:tc>
          <w:tcPr>
            <w:tcW w:w="3964" w:type="dxa"/>
          </w:tcPr>
          <w:p w14:paraId="629BEEF5" w14:textId="77777777" w:rsidR="0030183F" w:rsidRPr="0030183F" w:rsidRDefault="0030183F" w:rsidP="0030183F">
            <w:r w:rsidRPr="0030183F">
              <w:t>0</w:t>
            </w:r>
          </w:p>
        </w:tc>
        <w:tc>
          <w:tcPr>
            <w:tcW w:w="5676" w:type="dxa"/>
          </w:tcPr>
          <w:p w14:paraId="132B1ED3" w14:textId="77777777" w:rsidR="0030183F" w:rsidRPr="0030183F" w:rsidRDefault="0030183F" w:rsidP="0030183F"/>
        </w:tc>
      </w:tr>
    </w:tbl>
    <w:p w14:paraId="3CA02034" w14:textId="7DF8E545" w:rsidR="00C306BB" w:rsidRDefault="00C306BB" w:rsidP="0030183F">
      <w:pPr>
        <w:pStyle w:val="Question"/>
      </w:pPr>
      <w:r>
        <w:t>Draw the structure of your algorithm:</w:t>
      </w:r>
    </w:p>
    <w:p w14:paraId="6EA5090D" w14:textId="5B812723" w:rsidR="00C306BB" w:rsidRDefault="00C306BB" w:rsidP="00C306BB">
      <w:pPr>
        <w:pStyle w:val="ListParagraph"/>
        <w:numPr>
          <w:ilvl w:val="0"/>
          <w:numId w:val="37"/>
        </w:numPr>
      </w:pPr>
      <w:r>
        <w:t>Main loop</w:t>
      </w:r>
    </w:p>
    <w:p w14:paraId="684C9FA8" w14:textId="51BBBEFA" w:rsidR="00C306BB" w:rsidRDefault="00C306BB" w:rsidP="00C306BB">
      <w:pPr>
        <w:pStyle w:val="ListParagraph"/>
        <w:numPr>
          <w:ilvl w:val="0"/>
          <w:numId w:val="37"/>
        </w:numPr>
      </w:pPr>
      <w:r>
        <w:t>Main conditions</w:t>
      </w:r>
    </w:p>
    <w:p w14:paraId="4A0641EE" w14:textId="57053C45" w:rsidR="00C306BB" w:rsidRDefault="00C306BB" w:rsidP="00C306BB">
      <w:pPr>
        <w:pStyle w:val="ListParagraph"/>
        <w:numPr>
          <w:ilvl w:val="0"/>
          <w:numId w:val="37"/>
        </w:numPr>
      </w:pPr>
      <w:r>
        <w:t>Use black boxes for all the treatments (</w:t>
      </w:r>
      <w:r w:rsidR="007E6409" w:rsidRPr="007E6409">
        <w:rPr>
          <w:i/>
          <w:iCs/>
        </w:rPr>
        <w:t>don’t put the details of the treatments</w:t>
      </w:r>
      <w:r>
        <w:t>)</w:t>
      </w:r>
    </w:p>
    <w:p w14:paraId="0141633F" w14:textId="77777777" w:rsidR="00870EC4" w:rsidRDefault="00870EC4" w:rsidP="00870EC4">
      <w:pPr>
        <w:pStyle w:val="Instructions"/>
      </w:pPr>
    </w:p>
    <w:p w14:paraId="2D58A5D8" w14:textId="4DF7108E" w:rsidR="00870EC4" w:rsidRDefault="00F22752" w:rsidP="00870EC4">
      <w:pPr>
        <w:pStyle w:val="Instructions"/>
      </w:pPr>
      <w:r>
        <w:t xml:space="preserve"> </w:t>
      </w:r>
    </w:p>
    <w:p w14:paraId="54C29597" w14:textId="77777777" w:rsidR="00870EC4" w:rsidRDefault="00870EC4" w:rsidP="00870EC4">
      <w:pPr>
        <w:pStyle w:val="Instructions"/>
      </w:pPr>
    </w:p>
    <w:p w14:paraId="1D365316" w14:textId="77777777" w:rsidR="00870EC4" w:rsidRDefault="00870EC4" w:rsidP="00870EC4">
      <w:pPr>
        <w:pStyle w:val="Instructions"/>
      </w:pPr>
    </w:p>
    <w:p w14:paraId="123A7513" w14:textId="77777777" w:rsidR="00870EC4" w:rsidRDefault="00870EC4" w:rsidP="00870EC4">
      <w:pPr>
        <w:pStyle w:val="Instructions"/>
      </w:pPr>
    </w:p>
    <w:p w14:paraId="5472DECD" w14:textId="77777777" w:rsidR="00870EC4" w:rsidRDefault="00870EC4" w:rsidP="00870EC4">
      <w:pPr>
        <w:pStyle w:val="Instructions"/>
      </w:pPr>
    </w:p>
    <w:p w14:paraId="2FABDD2E" w14:textId="77777777" w:rsidR="00591839" w:rsidRDefault="00591839" w:rsidP="00870EC4">
      <w:pPr>
        <w:pStyle w:val="Instructions"/>
      </w:pPr>
    </w:p>
    <w:p w14:paraId="303C0066" w14:textId="77777777" w:rsidR="00870EC4" w:rsidRDefault="00870EC4" w:rsidP="00870EC4">
      <w:pPr>
        <w:pStyle w:val="Instructions"/>
      </w:pPr>
    </w:p>
    <w:p w14:paraId="36C95EC8" w14:textId="357D1BCD" w:rsidR="0030183F" w:rsidRDefault="00421BAA" w:rsidP="0030183F">
      <w:pPr>
        <w:pStyle w:val="Question"/>
      </w:pPr>
      <w:r>
        <w:t>Write your code to solve</w:t>
      </w:r>
      <w:r w:rsidR="002954E6">
        <w:t xml:space="preserve"> the instructions.</w:t>
      </w:r>
    </w:p>
    <w:p w14:paraId="7543A7DE" w14:textId="77777777" w:rsidR="002954E6" w:rsidRDefault="002954E6" w:rsidP="00870EC4">
      <w:pPr>
        <w:pStyle w:val="Instructions"/>
      </w:pPr>
    </w:p>
    <w:p w14:paraId="53AED07A" w14:textId="77777777" w:rsidR="00870EC4" w:rsidRDefault="00870EC4" w:rsidP="00870EC4">
      <w:pPr>
        <w:pStyle w:val="Instructions"/>
      </w:pPr>
    </w:p>
    <w:p w14:paraId="095C33C4" w14:textId="77777777" w:rsidR="00870EC4" w:rsidRDefault="00870EC4" w:rsidP="00870EC4">
      <w:pPr>
        <w:pStyle w:val="Instructions"/>
      </w:pPr>
    </w:p>
    <w:p w14:paraId="3231A259" w14:textId="77777777" w:rsidR="00870EC4" w:rsidRDefault="00870EC4" w:rsidP="00870EC4">
      <w:pPr>
        <w:pStyle w:val="Instructions"/>
      </w:pPr>
    </w:p>
    <w:p w14:paraId="4AFA2F19" w14:textId="77777777" w:rsidR="00870EC4" w:rsidRDefault="00870EC4" w:rsidP="00870EC4">
      <w:pPr>
        <w:pStyle w:val="Instructions"/>
      </w:pPr>
    </w:p>
    <w:p w14:paraId="0BAFA57C" w14:textId="77777777" w:rsidR="00870EC4" w:rsidRDefault="00870EC4" w:rsidP="00870EC4">
      <w:pPr>
        <w:pStyle w:val="Instructions"/>
      </w:pPr>
    </w:p>
    <w:p w14:paraId="3F0D30E7" w14:textId="77777777" w:rsidR="00870EC4" w:rsidRDefault="00870EC4" w:rsidP="00870EC4">
      <w:pPr>
        <w:pStyle w:val="Instructions"/>
      </w:pPr>
    </w:p>
    <w:p w14:paraId="0B506AB0" w14:textId="77777777" w:rsidR="00870EC4" w:rsidRDefault="00870EC4" w:rsidP="00870EC4">
      <w:pPr>
        <w:pStyle w:val="Instructions"/>
      </w:pPr>
    </w:p>
    <w:p w14:paraId="1C380D2A" w14:textId="77777777" w:rsidR="00870EC4" w:rsidRPr="0030183F" w:rsidRDefault="00870EC4" w:rsidP="00870EC4">
      <w:pPr>
        <w:pStyle w:val="Instructions"/>
      </w:pPr>
    </w:p>
    <w:p w14:paraId="53A782AB" w14:textId="17AED6D1" w:rsidR="00421BAA" w:rsidRDefault="00421BAA" w:rsidP="00421BAA">
      <w:pPr>
        <w:pStyle w:val="Question"/>
      </w:pPr>
      <w:r>
        <w:t>Create and fill up your execution table.</w:t>
      </w:r>
    </w:p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1165"/>
        <w:gridCol w:w="2786"/>
        <w:gridCol w:w="2786"/>
        <w:gridCol w:w="2787"/>
      </w:tblGrid>
      <w:tr w:rsidR="00127B81" w14:paraId="349532D8" w14:textId="77777777" w:rsidTr="00127B81">
        <w:trPr>
          <w:trHeight w:val="430"/>
        </w:trPr>
        <w:tc>
          <w:tcPr>
            <w:tcW w:w="1165" w:type="dxa"/>
            <w:vAlign w:val="center"/>
          </w:tcPr>
          <w:p w14:paraId="4730477A" w14:textId="50F1D18C" w:rsidR="00127B81" w:rsidRDefault="00127B81" w:rsidP="00127B81">
            <w:pPr>
              <w:jc w:val="center"/>
            </w:pPr>
            <w:r>
              <w:t>Step</w:t>
            </w:r>
          </w:p>
        </w:tc>
        <w:tc>
          <w:tcPr>
            <w:tcW w:w="2786" w:type="dxa"/>
            <w:vAlign w:val="center"/>
          </w:tcPr>
          <w:p w14:paraId="2232E4C5" w14:textId="66879054" w:rsidR="00127B81" w:rsidRDefault="00127B81" w:rsidP="00127B81">
            <w:pPr>
              <w:jc w:val="center"/>
            </w:pPr>
            <w:r>
              <w:t>Variable 1</w:t>
            </w:r>
          </w:p>
        </w:tc>
        <w:tc>
          <w:tcPr>
            <w:tcW w:w="2786" w:type="dxa"/>
            <w:vAlign w:val="center"/>
          </w:tcPr>
          <w:p w14:paraId="157F1E0E" w14:textId="5087A9C1" w:rsidR="00127B81" w:rsidRDefault="00127B81" w:rsidP="00127B81">
            <w:pPr>
              <w:jc w:val="center"/>
            </w:pPr>
            <w:r>
              <w:t>Variable 2</w:t>
            </w:r>
          </w:p>
        </w:tc>
        <w:tc>
          <w:tcPr>
            <w:tcW w:w="2787" w:type="dxa"/>
            <w:vAlign w:val="center"/>
          </w:tcPr>
          <w:p w14:paraId="48B0B350" w14:textId="49834C85" w:rsidR="00127B81" w:rsidRDefault="00127B81" w:rsidP="00127B81">
            <w:pPr>
              <w:jc w:val="center"/>
            </w:pPr>
            <w:r>
              <w:t>Variable 3</w:t>
            </w:r>
          </w:p>
        </w:tc>
      </w:tr>
      <w:tr w:rsidR="00127B81" w14:paraId="33858AF7" w14:textId="77777777" w:rsidTr="00127B81">
        <w:trPr>
          <w:trHeight w:val="430"/>
        </w:trPr>
        <w:tc>
          <w:tcPr>
            <w:tcW w:w="1165" w:type="dxa"/>
            <w:vAlign w:val="center"/>
          </w:tcPr>
          <w:p w14:paraId="5ACC5A70" w14:textId="1F189A08" w:rsidR="00127B81" w:rsidRDefault="00127B81" w:rsidP="00127B81">
            <w:pPr>
              <w:jc w:val="center"/>
            </w:pPr>
            <w:r>
              <w:t>1</w:t>
            </w:r>
          </w:p>
        </w:tc>
        <w:tc>
          <w:tcPr>
            <w:tcW w:w="2786" w:type="dxa"/>
            <w:vAlign w:val="center"/>
          </w:tcPr>
          <w:p w14:paraId="6CB66FF3" w14:textId="77777777" w:rsidR="00127B81" w:rsidRDefault="00127B81" w:rsidP="00127B81">
            <w:pPr>
              <w:jc w:val="center"/>
            </w:pPr>
          </w:p>
        </w:tc>
        <w:tc>
          <w:tcPr>
            <w:tcW w:w="2786" w:type="dxa"/>
            <w:vAlign w:val="center"/>
          </w:tcPr>
          <w:p w14:paraId="2DF1A162" w14:textId="77777777" w:rsidR="00127B81" w:rsidRDefault="00127B81" w:rsidP="00127B81">
            <w:pPr>
              <w:jc w:val="center"/>
            </w:pPr>
          </w:p>
        </w:tc>
        <w:tc>
          <w:tcPr>
            <w:tcW w:w="2787" w:type="dxa"/>
            <w:vAlign w:val="center"/>
          </w:tcPr>
          <w:p w14:paraId="29C8F9DB" w14:textId="77777777" w:rsidR="00127B81" w:rsidRDefault="00127B81" w:rsidP="00127B81">
            <w:pPr>
              <w:jc w:val="center"/>
            </w:pPr>
          </w:p>
        </w:tc>
      </w:tr>
      <w:tr w:rsidR="00127B81" w14:paraId="42395B75" w14:textId="77777777" w:rsidTr="00127B81">
        <w:trPr>
          <w:trHeight w:val="430"/>
        </w:trPr>
        <w:tc>
          <w:tcPr>
            <w:tcW w:w="1165" w:type="dxa"/>
            <w:vAlign w:val="center"/>
          </w:tcPr>
          <w:p w14:paraId="253101BF" w14:textId="0DD9D7DD" w:rsidR="00127B81" w:rsidRDefault="00127B81" w:rsidP="00127B81">
            <w:pPr>
              <w:jc w:val="center"/>
            </w:pPr>
            <w:r>
              <w:t>2</w:t>
            </w:r>
          </w:p>
        </w:tc>
        <w:tc>
          <w:tcPr>
            <w:tcW w:w="2786" w:type="dxa"/>
            <w:vAlign w:val="center"/>
          </w:tcPr>
          <w:p w14:paraId="641CB1F5" w14:textId="77777777" w:rsidR="00127B81" w:rsidRDefault="00127B81" w:rsidP="00127B81">
            <w:pPr>
              <w:jc w:val="center"/>
            </w:pPr>
          </w:p>
        </w:tc>
        <w:tc>
          <w:tcPr>
            <w:tcW w:w="2786" w:type="dxa"/>
            <w:vAlign w:val="center"/>
          </w:tcPr>
          <w:p w14:paraId="3BE3FF56" w14:textId="77777777" w:rsidR="00127B81" w:rsidRDefault="00127B81" w:rsidP="00127B81">
            <w:pPr>
              <w:jc w:val="center"/>
            </w:pPr>
          </w:p>
        </w:tc>
        <w:tc>
          <w:tcPr>
            <w:tcW w:w="2787" w:type="dxa"/>
            <w:vAlign w:val="center"/>
          </w:tcPr>
          <w:p w14:paraId="34C75F55" w14:textId="77777777" w:rsidR="00127B81" w:rsidRDefault="00127B81" w:rsidP="00127B81">
            <w:pPr>
              <w:jc w:val="center"/>
            </w:pPr>
          </w:p>
        </w:tc>
      </w:tr>
      <w:tr w:rsidR="00127B81" w14:paraId="572ECF86" w14:textId="77777777" w:rsidTr="00127B81">
        <w:trPr>
          <w:trHeight w:val="430"/>
        </w:trPr>
        <w:tc>
          <w:tcPr>
            <w:tcW w:w="1165" w:type="dxa"/>
            <w:vAlign w:val="center"/>
          </w:tcPr>
          <w:p w14:paraId="2D7661FC" w14:textId="5555C379" w:rsidR="00127B81" w:rsidRDefault="00127B81" w:rsidP="00127B81">
            <w:pPr>
              <w:jc w:val="center"/>
            </w:pPr>
            <w:r>
              <w:t>…</w:t>
            </w:r>
          </w:p>
        </w:tc>
        <w:tc>
          <w:tcPr>
            <w:tcW w:w="2786" w:type="dxa"/>
            <w:vAlign w:val="center"/>
          </w:tcPr>
          <w:p w14:paraId="3199C927" w14:textId="77777777" w:rsidR="00127B81" w:rsidRDefault="00127B81" w:rsidP="00127B81">
            <w:pPr>
              <w:jc w:val="center"/>
            </w:pPr>
          </w:p>
        </w:tc>
        <w:tc>
          <w:tcPr>
            <w:tcW w:w="2786" w:type="dxa"/>
            <w:vAlign w:val="center"/>
          </w:tcPr>
          <w:p w14:paraId="73C6B761" w14:textId="77777777" w:rsidR="00127B81" w:rsidRDefault="00127B81" w:rsidP="00127B81">
            <w:pPr>
              <w:jc w:val="center"/>
            </w:pPr>
          </w:p>
        </w:tc>
        <w:tc>
          <w:tcPr>
            <w:tcW w:w="2787" w:type="dxa"/>
            <w:vAlign w:val="center"/>
          </w:tcPr>
          <w:p w14:paraId="2975F8C1" w14:textId="77777777" w:rsidR="00127B81" w:rsidRDefault="00127B81" w:rsidP="00127B81">
            <w:pPr>
              <w:jc w:val="center"/>
            </w:pPr>
          </w:p>
        </w:tc>
      </w:tr>
    </w:tbl>
    <w:p w14:paraId="48A9F12E" w14:textId="26D6A1AB" w:rsidR="00421BAA" w:rsidRDefault="00421BAA" w:rsidP="00421BAA">
      <w:pPr>
        <w:pStyle w:val="Question"/>
      </w:pPr>
      <w:r>
        <w:t>Present your solution, in a group of 3.</w:t>
      </w:r>
    </w:p>
    <w:p w14:paraId="100A4C10" w14:textId="62497C06" w:rsidR="00421BAA" w:rsidRDefault="00421BAA" w:rsidP="00421BAA">
      <w:pPr>
        <w:pStyle w:val="ListParagraph"/>
        <w:numPr>
          <w:ilvl w:val="0"/>
          <w:numId w:val="38"/>
        </w:numPr>
      </w:pPr>
      <w:r>
        <w:t>Why did you choose this structure and why</w:t>
      </w:r>
      <w:r w:rsidR="00A00D24">
        <w:t>?</w:t>
      </w:r>
    </w:p>
    <w:p w14:paraId="3292CC78" w14:textId="37CE8D98" w:rsidR="00421BAA" w:rsidRPr="0030183F" w:rsidRDefault="00A00D24" w:rsidP="00421BAA">
      <w:pPr>
        <w:pStyle w:val="ListParagraph"/>
        <w:numPr>
          <w:ilvl w:val="0"/>
          <w:numId w:val="38"/>
        </w:numPr>
      </w:pPr>
      <w:r w:rsidRPr="00A00D24">
        <w:t>Pass</w:t>
      </w:r>
      <w:r>
        <w:t xml:space="preserve"> </w:t>
      </w:r>
      <w:r w:rsidRPr="00A00D24">
        <w:t>the code between each member of the group and try to improve it</w:t>
      </w:r>
      <w:r w:rsidR="000322F8">
        <w:t>.</w:t>
      </w:r>
    </w:p>
    <w:p w14:paraId="591186B9" w14:textId="77777777" w:rsidR="00484059" w:rsidRDefault="00484059" w:rsidP="00484059">
      <w:pPr>
        <w:pStyle w:val="Heading1"/>
        <w:rPr>
          <w:bdr w:val="none" w:sz="0" w:space="0" w:color="auto" w:frame="1"/>
        </w:rPr>
      </w:pPr>
    </w:p>
    <w:p w14:paraId="095AEBE5" w14:textId="730466D8" w:rsidR="00303D4F" w:rsidRPr="00942F42" w:rsidRDefault="00484059" w:rsidP="00942F42">
      <w:pPr>
        <w:pStyle w:val="ListParagraph"/>
        <w:numPr>
          <w:ilvl w:val="0"/>
          <w:numId w:val="38"/>
        </w:numPr>
        <w:rPr>
          <w:rStyle w:val="Strong"/>
          <w:rFonts w:eastAsia="Times New Roman" w:cstheme="minorHAnsi"/>
          <w:b w:val="0"/>
          <w:bCs w:val="0"/>
          <w:color w:val="39424E"/>
          <w:szCs w:val="20"/>
          <w:lang w:val="en-GB" w:eastAsia="fr-FR" w:bidi="ar-SA"/>
        </w:rPr>
      </w:pPr>
      <w:r w:rsidRPr="00942F42">
        <w:rPr>
          <w:rFonts w:cstheme="minorHAnsi"/>
          <w:color w:val="39424E"/>
          <w:bdr w:val="none" w:sz="0" w:space="0" w:color="auto" w:frame="1"/>
        </w:rPr>
        <w:t>Check if </w:t>
      </w:r>
      <w:r w:rsidRPr="00942F42">
        <w:rPr>
          <w:rFonts w:cstheme="minorHAnsi"/>
          <w:bdr w:val="none" w:sz="0" w:space="0" w:color="auto" w:frame="1"/>
        </w:rPr>
        <w:t>input text contains the word </w:t>
      </w:r>
      <w:r w:rsidR="00942F42">
        <w:rPr>
          <w:rFonts w:cstheme="minorHAnsi"/>
          <w:bdr w:val="none" w:sz="0" w:space="0" w:color="auto" w:frame="1"/>
        </w:rPr>
        <w:t>“</w:t>
      </w:r>
      <w:r w:rsidR="00942F42" w:rsidRPr="00942F42">
        <w:rPr>
          <w:rStyle w:val="Strong"/>
          <w:rFonts w:cstheme="minorHAnsi"/>
          <w:b w:val="0"/>
          <w:bCs w:val="0"/>
          <w:color w:val="000000"/>
          <w:szCs w:val="20"/>
          <w:bdr w:val="none" w:sz="0" w:space="0" w:color="auto" w:frame="1"/>
        </w:rPr>
        <w:t>Rady</w:t>
      </w:r>
      <w:r w:rsidR="00942F42">
        <w:rPr>
          <w:rStyle w:val="Strong"/>
          <w:rFonts w:cstheme="minorHAnsi"/>
          <w:b w:val="0"/>
          <w:bCs w:val="0"/>
          <w:color w:val="000000"/>
          <w:szCs w:val="20"/>
          <w:bdr w:val="none" w:sz="0" w:space="0" w:color="auto" w:frame="1"/>
        </w:rPr>
        <w:t>”</w:t>
      </w:r>
      <w:r w:rsidR="00942F42" w:rsidRPr="00942F42">
        <w:rPr>
          <w:rStyle w:val="Strong"/>
          <w:rFonts w:cstheme="minorHAnsi"/>
          <w:b w:val="0"/>
          <w:bCs w:val="0"/>
          <w:color w:val="000000"/>
          <w:szCs w:val="20"/>
          <w:bdr w:val="none" w:sz="0" w:space="0" w:color="auto" w:frame="1"/>
        </w:rPr>
        <w:t>.</w:t>
      </w:r>
    </w:p>
    <w:p w14:paraId="47FFE322" w14:textId="13693403" w:rsidR="00303D4F" w:rsidRPr="00942F42" w:rsidRDefault="00484059" w:rsidP="00942F42">
      <w:pPr>
        <w:pStyle w:val="ListParagraph"/>
        <w:numPr>
          <w:ilvl w:val="0"/>
          <w:numId w:val="38"/>
        </w:numPr>
        <w:rPr>
          <w:rFonts w:eastAsia="Times New Roman" w:cstheme="minorHAnsi"/>
          <w:color w:val="39424E"/>
          <w:lang w:val="en-GB" w:eastAsia="fr-FR" w:bidi="ar-SA"/>
        </w:rPr>
      </w:pPr>
      <w:r w:rsidRPr="00942F42">
        <w:rPr>
          <w:rFonts w:cstheme="minorHAnsi"/>
          <w:color w:val="000000"/>
          <w:bdr w:val="none" w:sz="0" w:space="0" w:color="auto" w:frame="1"/>
        </w:rPr>
        <w:t xml:space="preserve">"Yes" if the input text contain the word </w:t>
      </w:r>
      <w:r w:rsidR="00942F42">
        <w:rPr>
          <w:rFonts w:cstheme="minorHAnsi"/>
          <w:color w:val="000000"/>
          <w:bdr w:val="none" w:sz="0" w:space="0" w:color="auto" w:frame="1"/>
        </w:rPr>
        <w:t>“</w:t>
      </w:r>
      <w:r w:rsidR="00942F42" w:rsidRPr="00942F42">
        <w:rPr>
          <w:rFonts w:cstheme="minorHAnsi"/>
          <w:color w:val="000000"/>
          <w:bdr w:val="none" w:sz="0" w:space="0" w:color="auto" w:frame="1"/>
        </w:rPr>
        <w:t>Rady</w:t>
      </w:r>
      <w:r w:rsidR="00942F42">
        <w:rPr>
          <w:rFonts w:cstheme="minorHAnsi"/>
          <w:color w:val="000000"/>
          <w:bdr w:val="none" w:sz="0" w:space="0" w:color="auto" w:frame="1"/>
        </w:rPr>
        <w:t>”</w:t>
      </w:r>
      <w:r w:rsidR="00942F42" w:rsidRPr="00942F42">
        <w:rPr>
          <w:rFonts w:cstheme="minorHAnsi"/>
          <w:color w:val="000000"/>
          <w:bdr w:val="none" w:sz="0" w:space="0" w:color="auto" w:frame="1"/>
        </w:rPr>
        <w:t>.</w:t>
      </w:r>
    </w:p>
    <w:p w14:paraId="2B284F3D" w14:textId="1A04DF86" w:rsidR="00484059" w:rsidRDefault="00484059" w:rsidP="00942F42">
      <w:pPr>
        <w:pStyle w:val="ListParagraph"/>
        <w:numPr>
          <w:ilvl w:val="0"/>
          <w:numId w:val="38"/>
        </w:numPr>
        <w:rPr>
          <w:rFonts w:cstheme="minorHAnsi"/>
          <w:color w:val="000000"/>
          <w:bdr w:val="none" w:sz="0" w:space="0" w:color="auto" w:frame="1"/>
        </w:rPr>
      </w:pPr>
      <w:r w:rsidRPr="00942F42">
        <w:rPr>
          <w:rFonts w:cstheme="minorHAnsi"/>
          <w:color w:val="000000"/>
          <w:bdr w:val="none" w:sz="0" w:space="0" w:color="auto" w:frame="1"/>
        </w:rPr>
        <w:t>"No" if not</w:t>
      </w:r>
    </w:p>
    <w:p w14:paraId="45AFD125" w14:textId="2CF25A41" w:rsidR="00F1573B" w:rsidRPr="00F1573B" w:rsidRDefault="00F1573B" w:rsidP="00B35D8A">
      <w:pPr>
        <w:pStyle w:val="Question"/>
        <w:numPr>
          <w:ilvl w:val="0"/>
          <w:numId w:val="39"/>
        </w:numPr>
      </w:pPr>
      <w:r>
        <w:t xml:space="preserve">What will be the </w:t>
      </w:r>
      <w:r w:rsidRPr="00B35D8A">
        <w:rPr>
          <w:b/>
        </w:rPr>
        <w:t>result</w:t>
      </w:r>
      <w:r>
        <w:t xml:space="preserve"> for these outputs?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395"/>
        <w:gridCol w:w="5245"/>
      </w:tblGrid>
      <w:tr w:rsidR="00942F42" w:rsidRPr="00267592" w14:paraId="1BEBE75F" w14:textId="77777777" w:rsidTr="00955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395" w:type="dxa"/>
            <w:shd w:val="clear" w:color="auto" w:fill="B4C6E7" w:themeFill="accent1" w:themeFillTint="66"/>
            <w:vAlign w:val="center"/>
          </w:tcPr>
          <w:p w14:paraId="0925220F" w14:textId="77777777" w:rsidR="00942F42" w:rsidRPr="00267592" w:rsidRDefault="00942F42" w:rsidP="0095565F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5245" w:type="dxa"/>
            <w:shd w:val="clear" w:color="auto" w:fill="B4C6E7" w:themeFill="accent1" w:themeFillTint="66"/>
            <w:vAlign w:val="center"/>
          </w:tcPr>
          <w:p w14:paraId="70984069" w14:textId="77777777" w:rsidR="00942F42" w:rsidRPr="00267592" w:rsidRDefault="00942F42" w:rsidP="0095565F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942F42" w:rsidRPr="00C85074" w14:paraId="3B186275" w14:textId="77777777" w:rsidTr="0095565F">
        <w:trPr>
          <w:trHeight w:val="551"/>
        </w:trPr>
        <w:tc>
          <w:tcPr>
            <w:tcW w:w="4395" w:type="dxa"/>
            <w:vAlign w:val="center"/>
          </w:tcPr>
          <w:p w14:paraId="4417D84A" w14:textId="60AA8B99" w:rsidR="00942F42" w:rsidRPr="00C85074" w:rsidRDefault="00942F42" w:rsidP="00942F42">
            <w:pPr>
              <w:jc w:val="left"/>
              <w:rPr>
                <w:rFonts w:eastAsia="Consolas" w:cstheme="minorHAnsi"/>
              </w:rPr>
            </w:pPr>
            <w:r w:rsidRPr="00303D4F">
              <w:rPr>
                <w:rFonts w:cstheme="minorHAnsi"/>
                <w:color w:val="000000"/>
                <w:bdr w:val="none" w:sz="0" w:space="0" w:color="auto" w:frame="1"/>
              </w:rPr>
              <w:t>Hello Rady! How are you?</w:t>
            </w:r>
          </w:p>
        </w:tc>
        <w:tc>
          <w:tcPr>
            <w:tcW w:w="5245" w:type="dxa"/>
            <w:vAlign w:val="center"/>
          </w:tcPr>
          <w:p w14:paraId="61D1723C" w14:textId="76512510" w:rsidR="00942F42" w:rsidRPr="00C85074" w:rsidRDefault="00942F42" w:rsidP="00942F42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YES</w:t>
            </w:r>
          </w:p>
        </w:tc>
      </w:tr>
      <w:tr w:rsidR="00942F42" w:rsidRPr="00C85074" w14:paraId="52D81498" w14:textId="77777777" w:rsidTr="00955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3185E33E" w14:textId="1D99930C" w:rsidR="00942F42" w:rsidRPr="00C85074" w:rsidRDefault="00942F42" w:rsidP="00942F42">
            <w:pPr>
              <w:jc w:val="left"/>
            </w:pPr>
            <w:r w:rsidRPr="00303D4F">
              <w:rPr>
                <w:rFonts w:cstheme="minorHAnsi"/>
                <w:color w:val="39424E"/>
                <w:bdr w:val="none" w:sz="0" w:space="0" w:color="auto" w:frame="1"/>
              </w:rPr>
              <w:t>Hi Rady. How old are you?</w:t>
            </w:r>
          </w:p>
        </w:tc>
        <w:tc>
          <w:tcPr>
            <w:tcW w:w="5245" w:type="dxa"/>
            <w:vAlign w:val="center"/>
          </w:tcPr>
          <w:p w14:paraId="786B98F6" w14:textId="63F97725" w:rsidR="00942F42" w:rsidRPr="00C85074" w:rsidRDefault="00942F42" w:rsidP="00942F42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YES</w:t>
            </w:r>
          </w:p>
        </w:tc>
      </w:tr>
      <w:tr w:rsidR="00942F42" w:rsidRPr="00C85074" w14:paraId="1642789A" w14:textId="77777777" w:rsidTr="0095565F">
        <w:trPr>
          <w:trHeight w:val="551"/>
        </w:trPr>
        <w:tc>
          <w:tcPr>
            <w:tcW w:w="4395" w:type="dxa"/>
            <w:vAlign w:val="center"/>
          </w:tcPr>
          <w:p w14:paraId="469AF58B" w14:textId="4B660F96" w:rsidR="00942F42" w:rsidRDefault="00942F42" w:rsidP="00942F42">
            <w:pPr>
              <w:jc w:val="left"/>
            </w:pPr>
            <w:r w:rsidRPr="00303D4F">
              <w:rPr>
                <w:rFonts w:cstheme="minorHAnsi"/>
                <w:color w:val="39424E"/>
                <w:bdr w:val="none" w:sz="0" w:space="0" w:color="auto" w:frame="1"/>
              </w:rPr>
              <w:t>Where is rady?</w:t>
            </w:r>
          </w:p>
        </w:tc>
        <w:tc>
          <w:tcPr>
            <w:tcW w:w="5245" w:type="dxa"/>
            <w:vAlign w:val="center"/>
          </w:tcPr>
          <w:p w14:paraId="41CAA5AB" w14:textId="6F006F8D" w:rsidR="00942F42" w:rsidRPr="00C85074" w:rsidRDefault="00ED69AB" w:rsidP="00942F42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YES</w:t>
            </w:r>
          </w:p>
        </w:tc>
      </w:tr>
      <w:tr w:rsidR="00942F42" w:rsidRPr="00C85074" w14:paraId="320C874F" w14:textId="77777777" w:rsidTr="00955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0F195981" w14:textId="65B71170" w:rsidR="00942F42" w:rsidRPr="00B1336D" w:rsidRDefault="00942F42" w:rsidP="00942F42">
            <w:pPr>
              <w:jc w:val="left"/>
              <w:rPr>
                <w:rFonts w:cstheme="minorHAnsi"/>
              </w:rPr>
            </w:pPr>
            <w:r w:rsidRPr="00303D4F">
              <w:rPr>
                <w:rFonts w:cstheme="minorHAnsi"/>
                <w:color w:val="39424E"/>
                <w:bdr w:val="none" w:sz="0" w:space="0" w:color="auto" w:frame="1"/>
              </w:rPr>
              <w:t>Hi Ronan</w:t>
            </w:r>
            <w:r w:rsidR="0048473B">
              <w:rPr>
                <w:rFonts w:cstheme="minorHAnsi"/>
                <w:color w:val="39424E"/>
                <w:bdr w:val="none" w:sz="0" w:space="0" w:color="auto" w:frame="1"/>
              </w:rPr>
              <w:t>.</w:t>
            </w:r>
          </w:p>
        </w:tc>
        <w:tc>
          <w:tcPr>
            <w:tcW w:w="5245" w:type="dxa"/>
            <w:vAlign w:val="center"/>
          </w:tcPr>
          <w:p w14:paraId="5A8B6E1F" w14:textId="4ED92C31" w:rsidR="00942F42" w:rsidRPr="00C85074" w:rsidRDefault="00ED69AB" w:rsidP="00942F42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NO</w:t>
            </w:r>
          </w:p>
        </w:tc>
      </w:tr>
      <w:tr w:rsidR="00942F42" w:rsidRPr="00C85074" w14:paraId="69C5F661" w14:textId="77777777" w:rsidTr="0095565F">
        <w:trPr>
          <w:trHeight w:val="551"/>
        </w:trPr>
        <w:tc>
          <w:tcPr>
            <w:tcW w:w="4395" w:type="dxa"/>
            <w:vAlign w:val="center"/>
          </w:tcPr>
          <w:p w14:paraId="25AFB8B1" w14:textId="25F0F7C5" w:rsidR="00942F42" w:rsidRPr="00B1336D" w:rsidRDefault="00450F7D" w:rsidP="00942F42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Hello, my name is Raly the best.</w:t>
            </w:r>
          </w:p>
        </w:tc>
        <w:tc>
          <w:tcPr>
            <w:tcW w:w="5245" w:type="dxa"/>
            <w:vAlign w:val="center"/>
          </w:tcPr>
          <w:p w14:paraId="614D33B8" w14:textId="05615FFE" w:rsidR="00942F42" w:rsidRPr="00C85074" w:rsidRDefault="00ED69AB" w:rsidP="00942F42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NO</w:t>
            </w:r>
            <w:bookmarkStart w:id="0" w:name="_GoBack"/>
            <w:bookmarkEnd w:id="0"/>
          </w:p>
        </w:tc>
      </w:tr>
    </w:tbl>
    <w:p w14:paraId="638CB92E" w14:textId="1296AF8F" w:rsidR="001A05BB" w:rsidRDefault="009905CA" w:rsidP="00B35D8A">
      <w:pPr>
        <w:pStyle w:val="Question"/>
      </w:pPr>
      <w:r>
        <w:t xml:space="preserve">By using the following structure, fill up the gap and the black boxes to create a </w:t>
      </w:r>
      <w:r w:rsidR="004D127E">
        <w:t>functionable</w:t>
      </w:r>
      <w:r>
        <w:t xml:space="preserve"> flowchart.</w:t>
      </w:r>
    </w:p>
    <w:p w14:paraId="7D027308" w14:textId="5DF1A64E" w:rsidR="000075D8" w:rsidRDefault="000075D8" w:rsidP="000075D8">
      <w:r w:rsidRPr="000075D8">
        <w:rPr>
          <w:noProof/>
          <w:lang w:eastAsia="en-US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DB3776F" wp14:editId="785D62E8">
                <wp:simplePos x="0" y="0"/>
                <wp:positionH relativeFrom="margin">
                  <wp:align>center</wp:align>
                </wp:positionH>
                <wp:positionV relativeFrom="paragraph">
                  <wp:posOffset>142196</wp:posOffset>
                </wp:positionV>
                <wp:extent cx="3630930" cy="6880225"/>
                <wp:effectExtent l="228600" t="0" r="0" b="15875"/>
                <wp:wrapTopAndBottom/>
                <wp:docPr id="134" name="Groupe 13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23A6CDD-5FE9-2E3A-ABDF-06A0747822C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0930" cy="6880225"/>
                          <a:chOff x="0" y="0"/>
                          <a:chExt cx="3631454" cy="6880453"/>
                        </a:xfrm>
                      </wpg:grpSpPr>
                      <wps:wsp>
                        <wps:cNvPr id="859193250" name="Rectangle 859193250">
                          <a:extLst>
                            <a:ext uri="{FF2B5EF4-FFF2-40B4-BE49-F238E27FC236}">
                              <a16:creationId xmlns:a16="http://schemas.microsoft.com/office/drawing/2014/main" id="{9ADA032F-6098-92EB-C17B-D6722BC5CD96}"/>
                            </a:ext>
                          </a:extLst>
                        </wps:cNvPr>
                        <wps:cNvSpPr/>
                        <wps:spPr>
                          <a:xfrm>
                            <a:off x="764998" y="389238"/>
                            <a:ext cx="1266219" cy="228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40028840" name="Losange 1540028840">
                          <a:extLst>
                            <a:ext uri="{FF2B5EF4-FFF2-40B4-BE49-F238E27FC236}">
                              <a16:creationId xmlns:a16="http://schemas.microsoft.com/office/drawing/2014/main" id="{D1108064-1096-71BD-D89A-F110661B9B82}"/>
                            </a:ext>
                          </a:extLst>
                        </wps:cNvPr>
                        <wps:cNvSpPr/>
                        <wps:spPr>
                          <a:xfrm>
                            <a:off x="0" y="1734099"/>
                            <a:ext cx="2796895" cy="836027"/>
                          </a:xfrm>
                          <a:prstGeom prst="diamond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00717236" name="Parallélogramme 2100717236">
                          <a:extLst>
                            <a:ext uri="{FF2B5EF4-FFF2-40B4-BE49-F238E27FC236}">
                              <a16:creationId xmlns:a16="http://schemas.microsoft.com/office/drawing/2014/main" id="{439F79BF-691D-56F6-9361-8F57375A5F34}"/>
                            </a:ext>
                          </a:extLst>
                        </wps:cNvPr>
                        <wps:cNvSpPr/>
                        <wps:spPr>
                          <a:xfrm>
                            <a:off x="884013" y="1220789"/>
                            <a:ext cx="1028184" cy="233099"/>
                          </a:xfrm>
                          <a:prstGeom prst="parallelogram">
                            <a:avLst>
                              <a:gd name="adj" fmla="val 59192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1889074215" name="Straight Connector 29">
                          <a:extLst>
                            <a:ext uri="{FF2B5EF4-FFF2-40B4-BE49-F238E27FC236}">
                              <a16:creationId xmlns:a16="http://schemas.microsoft.com/office/drawing/2014/main" id="{7171D950-FF2A-41F3-B089-09AFE5AD0E85}"/>
                            </a:ext>
                          </a:extLst>
                        </wps:cNvPr>
                        <wps:cNvCnPr>
                          <a:cxnSpLocks/>
                          <a:stCxn id="1540028840" idx="2"/>
                          <a:endCxn id="1608503971" idx="0"/>
                        </wps:cNvCnPr>
                        <wps:spPr>
                          <a:xfrm>
                            <a:off x="1398448" y="2570126"/>
                            <a:ext cx="0" cy="206769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6905443" name="Straight Connector 29">
                          <a:extLst>
                            <a:ext uri="{FF2B5EF4-FFF2-40B4-BE49-F238E27FC236}">
                              <a16:creationId xmlns:a16="http://schemas.microsoft.com/office/drawing/2014/main" id="{97A8540E-A8C9-F80D-9201-2FD07273238C}"/>
                            </a:ext>
                          </a:extLst>
                        </wps:cNvPr>
                        <wps:cNvCnPr>
                          <a:cxnSpLocks/>
                          <a:stCxn id="2100717236" idx="4"/>
                          <a:endCxn id="1540028840" idx="0"/>
                        </wps:cNvCnPr>
                        <wps:spPr>
                          <a:xfrm>
                            <a:off x="1398105" y="1453888"/>
                            <a:ext cx="343" cy="280211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787710" name="ZoneTexte 18">
                          <a:extLst>
                            <a:ext uri="{FF2B5EF4-FFF2-40B4-BE49-F238E27FC236}">
                              <a16:creationId xmlns:a16="http://schemas.microsoft.com/office/drawing/2014/main" id="{0CDE676A-10D1-CC99-2782-C61CF6738765}"/>
                            </a:ext>
                          </a:extLst>
                        </wps:cNvPr>
                        <wps:cNvSpPr txBox="1"/>
                        <wps:spPr>
                          <a:xfrm>
                            <a:off x="2191901" y="1818251"/>
                            <a:ext cx="508239" cy="36815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11EFC4A" w14:textId="77777777" w:rsidR="000075D8" w:rsidRDefault="000075D8" w:rsidP="000075D8">
                              <w:pPr>
                                <w:jc w:val="center"/>
                                <w:rPr>
                                  <w:rFonts w:ascii="Calibri" w:hAnsi="Calibri"/>
                                  <w:color w:val="FF0000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FF0000"/>
                                  <w:kern w:val="24"/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10070901" name="Rectangle : coins arrondis 710070901">
                          <a:extLst>
                            <a:ext uri="{FF2B5EF4-FFF2-40B4-BE49-F238E27FC236}">
                              <a16:creationId xmlns:a16="http://schemas.microsoft.com/office/drawing/2014/main" id="{1B216318-929A-F024-1EE6-8207E82A4A8E}"/>
                            </a:ext>
                          </a:extLst>
                        </wps:cNvPr>
                        <wps:cNvSpPr/>
                        <wps:spPr>
                          <a:xfrm>
                            <a:off x="925337" y="0"/>
                            <a:ext cx="945539" cy="233097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C16857" w14:textId="77777777" w:rsidR="000075D8" w:rsidRDefault="000075D8" w:rsidP="000075D8">
                              <w:pPr>
                                <w:rPr>
                                  <w:rFonts w:hAnsi="Calibri"/>
                                  <w:color w:val="FFFFFF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/>
                                  <w:kern w:val="24"/>
                                  <w:sz w:val="16"/>
                                  <w:szCs w:val="16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761422819" name="Connecteur : en angle 1761422819">
                          <a:extLst>
                            <a:ext uri="{FF2B5EF4-FFF2-40B4-BE49-F238E27FC236}">
                              <a16:creationId xmlns:a16="http://schemas.microsoft.com/office/drawing/2014/main" id="{1EF690CC-3299-88A2-6A53-4894D7FD5E6D}"/>
                            </a:ext>
                          </a:extLst>
                        </wps:cNvPr>
                        <wps:cNvCnPr>
                          <a:cxnSpLocks/>
                          <a:stCxn id="119171663" idx="2"/>
                        </wps:cNvCnPr>
                        <wps:spPr>
                          <a:xfrm rot="5400000" flipH="1" flipV="1">
                            <a:off x="-143472" y="3071836"/>
                            <a:ext cx="3084607" cy="3981"/>
                          </a:xfrm>
                          <a:prstGeom prst="bentConnector5">
                            <a:avLst>
                              <a:gd name="adj1" fmla="val -7411"/>
                              <a:gd name="adj2" fmla="val -40529440"/>
                              <a:gd name="adj3" fmla="val 100030"/>
                            </a:avLst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1694143" name="Straight Connector 29">
                          <a:extLst>
                            <a:ext uri="{FF2B5EF4-FFF2-40B4-BE49-F238E27FC236}">
                              <a16:creationId xmlns:a16="http://schemas.microsoft.com/office/drawing/2014/main" id="{C63DD2A6-5130-4CD4-1112-EC76E2F0AF17}"/>
                            </a:ext>
                          </a:extLst>
                        </wps:cNvPr>
                        <wps:cNvCnPr>
                          <a:cxnSpLocks/>
                          <a:stCxn id="907537196" idx="2"/>
                          <a:endCxn id="2100717236" idx="0"/>
                        </wps:cNvCnPr>
                        <wps:spPr>
                          <a:xfrm flipH="1">
                            <a:off x="1398105" y="1025491"/>
                            <a:ext cx="1" cy="195298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4809703" name="Straight Connector 29">
                          <a:extLst>
                            <a:ext uri="{FF2B5EF4-FFF2-40B4-BE49-F238E27FC236}">
                              <a16:creationId xmlns:a16="http://schemas.microsoft.com/office/drawing/2014/main" id="{8B4603A4-B9F6-CA2A-BBAA-B7E6776B21A0}"/>
                            </a:ext>
                          </a:extLst>
                        </wps:cNvPr>
                        <wps:cNvCnPr>
                          <a:cxnSpLocks/>
                          <a:stCxn id="710070901" idx="2"/>
                          <a:endCxn id="859193250" idx="0"/>
                        </wps:cNvCnPr>
                        <wps:spPr>
                          <a:xfrm>
                            <a:off x="1398107" y="233097"/>
                            <a:ext cx="1" cy="156141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1822371" name="Connecteur : en angle 1781822371">
                          <a:extLst>
                            <a:ext uri="{FF2B5EF4-FFF2-40B4-BE49-F238E27FC236}">
                              <a16:creationId xmlns:a16="http://schemas.microsoft.com/office/drawing/2014/main" id="{3C1CA203-1B3F-5FF3-5324-1FC32A27BF83}"/>
                            </a:ext>
                          </a:extLst>
                        </wps:cNvPr>
                        <wps:cNvCnPr>
                          <a:cxnSpLocks/>
                          <a:stCxn id="1540028840" idx="3"/>
                          <a:endCxn id="1458674653" idx="0"/>
                        </wps:cNvCnPr>
                        <wps:spPr>
                          <a:xfrm flipH="1">
                            <a:off x="1398448" y="2152113"/>
                            <a:ext cx="1398447" cy="2939738"/>
                          </a:xfrm>
                          <a:prstGeom prst="bentConnector4">
                            <a:avLst>
                              <a:gd name="adj1" fmla="val -38824"/>
                              <a:gd name="adj2" fmla="val 94695"/>
                            </a:avLst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2919189" name="Rectangle : coins arrondis 1292919189">
                          <a:extLst>
                            <a:ext uri="{FF2B5EF4-FFF2-40B4-BE49-F238E27FC236}">
                              <a16:creationId xmlns:a16="http://schemas.microsoft.com/office/drawing/2014/main" id="{C8D6FE55-E4A6-746D-F48C-75C780B10BA6}"/>
                            </a:ext>
                          </a:extLst>
                        </wps:cNvPr>
                        <wps:cNvSpPr/>
                        <wps:spPr>
                          <a:xfrm>
                            <a:off x="932028" y="6647356"/>
                            <a:ext cx="945541" cy="233097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CCBA0F" w14:textId="77777777" w:rsidR="000075D8" w:rsidRDefault="000075D8" w:rsidP="000075D8">
                              <w:pPr>
                                <w:jc w:val="center"/>
                                <w:rPr>
                                  <w:rFonts w:hAnsi="Calibri"/>
                                  <w:color w:val="FFFFFF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/>
                                  <w:kern w:val="24"/>
                                  <w:sz w:val="16"/>
                                  <w:szCs w:val="16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63712652" name="Straight Connector 29">
                          <a:extLst>
                            <a:ext uri="{FF2B5EF4-FFF2-40B4-BE49-F238E27FC236}">
                              <a16:creationId xmlns:a16="http://schemas.microsoft.com/office/drawing/2014/main" id="{367844C1-A839-0B29-7B09-D7AF744B7011}"/>
                            </a:ext>
                          </a:extLst>
                        </wps:cNvPr>
                        <wps:cNvCnPr>
                          <a:cxnSpLocks/>
                          <a:stCxn id="851569003" idx="2"/>
                          <a:endCxn id="1292919189" idx="0"/>
                        </wps:cNvCnPr>
                        <wps:spPr>
                          <a:xfrm>
                            <a:off x="1404799" y="6363210"/>
                            <a:ext cx="0" cy="284146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7537196" name="Rectangle 907537196">
                          <a:extLst>
                            <a:ext uri="{FF2B5EF4-FFF2-40B4-BE49-F238E27FC236}">
                              <a16:creationId xmlns:a16="http://schemas.microsoft.com/office/drawing/2014/main" id="{8C199904-491B-9847-F17A-AC30C6B7FADE}"/>
                            </a:ext>
                          </a:extLst>
                        </wps:cNvPr>
                        <wps:cNvSpPr/>
                        <wps:spPr>
                          <a:xfrm>
                            <a:off x="925336" y="796575"/>
                            <a:ext cx="945539" cy="228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63388633" name="Straight Connector 29">
                          <a:extLst>
                            <a:ext uri="{FF2B5EF4-FFF2-40B4-BE49-F238E27FC236}">
                              <a16:creationId xmlns:a16="http://schemas.microsoft.com/office/drawing/2014/main" id="{A44072A0-32B1-9567-656A-6ACC3176D348}"/>
                            </a:ext>
                          </a:extLst>
                        </wps:cNvPr>
                        <wps:cNvCnPr>
                          <a:cxnSpLocks/>
                          <a:stCxn id="859193250" idx="2"/>
                          <a:endCxn id="907537196" idx="0"/>
                        </wps:cNvCnPr>
                        <wps:spPr>
                          <a:xfrm flipH="1">
                            <a:off x="1398106" y="618154"/>
                            <a:ext cx="2" cy="178421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7263870" name="ZoneTexte 18">
                          <a:extLst>
                            <a:ext uri="{FF2B5EF4-FFF2-40B4-BE49-F238E27FC236}">
                              <a16:creationId xmlns:a16="http://schemas.microsoft.com/office/drawing/2014/main" id="{CAB3719B-42C7-BED8-EE92-FB03F12838FE}"/>
                            </a:ext>
                          </a:extLst>
                        </wps:cNvPr>
                        <wps:cNvSpPr txBox="1"/>
                        <wps:spPr>
                          <a:xfrm>
                            <a:off x="1404799" y="2570671"/>
                            <a:ext cx="421138" cy="36815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0A8CDF" w14:textId="77777777" w:rsidR="000075D8" w:rsidRDefault="000075D8" w:rsidP="000075D8">
                              <w:pPr>
                                <w:jc w:val="center"/>
                                <w:rPr>
                                  <w:rFonts w:ascii="Calibri" w:hAnsi="Calibri"/>
                                  <w:color w:val="70AD47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70AD47"/>
                                  <w:kern w:val="24"/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58674653" name="Losange 1458674653">
                          <a:extLst>
                            <a:ext uri="{FF2B5EF4-FFF2-40B4-BE49-F238E27FC236}">
                              <a16:creationId xmlns:a16="http://schemas.microsoft.com/office/drawing/2014/main" id="{CB0F775B-E44D-32FF-953A-1E6DB7D746DB}"/>
                            </a:ext>
                          </a:extLst>
                        </wps:cNvPr>
                        <wps:cNvSpPr/>
                        <wps:spPr>
                          <a:xfrm>
                            <a:off x="0" y="5091851"/>
                            <a:ext cx="2796895" cy="836027"/>
                          </a:xfrm>
                          <a:prstGeom prst="diamond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51569003" name="Rectangle 851569003">
                          <a:extLst>
                            <a:ext uri="{FF2B5EF4-FFF2-40B4-BE49-F238E27FC236}">
                              <a16:creationId xmlns:a16="http://schemas.microsoft.com/office/drawing/2014/main" id="{0E6D69FA-D42C-E541-DC10-57C9A6A51492}"/>
                            </a:ext>
                          </a:extLst>
                        </wps:cNvPr>
                        <wps:cNvSpPr/>
                        <wps:spPr>
                          <a:xfrm>
                            <a:off x="984345" y="6134294"/>
                            <a:ext cx="840908" cy="228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674107" name="Rectangle 124674107">
                          <a:extLst>
                            <a:ext uri="{FF2B5EF4-FFF2-40B4-BE49-F238E27FC236}">
                              <a16:creationId xmlns:a16="http://schemas.microsoft.com/office/drawing/2014/main" id="{72ACDCBE-E684-D703-75C2-66A55D8FFE45}"/>
                            </a:ext>
                          </a:extLst>
                        </wps:cNvPr>
                        <wps:cNvSpPr/>
                        <wps:spPr>
                          <a:xfrm>
                            <a:off x="2790546" y="6138475"/>
                            <a:ext cx="840908" cy="228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75366364" name="Connecteur : en angle 1375366364">
                          <a:extLst>
                            <a:ext uri="{FF2B5EF4-FFF2-40B4-BE49-F238E27FC236}">
                              <a16:creationId xmlns:a16="http://schemas.microsoft.com/office/drawing/2014/main" id="{EC94E858-995B-9236-7B10-392C239E2B1E}"/>
                            </a:ext>
                          </a:extLst>
                        </wps:cNvPr>
                        <wps:cNvCnPr>
                          <a:cxnSpLocks/>
                          <a:stCxn id="1458674653" idx="3"/>
                          <a:endCxn id="124674107" idx="0"/>
                        </wps:cNvCnPr>
                        <wps:spPr>
                          <a:xfrm>
                            <a:off x="2796895" y="5509865"/>
                            <a:ext cx="414105" cy="628610"/>
                          </a:xfrm>
                          <a:prstGeom prst="bentConnector2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292871" name="Connecteur : en angle 128292871">
                          <a:extLst>
                            <a:ext uri="{FF2B5EF4-FFF2-40B4-BE49-F238E27FC236}">
                              <a16:creationId xmlns:a16="http://schemas.microsoft.com/office/drawing/2014/main" id="{D77F7F7A-1979-71E0-54C5-425432358283}"/>
                            </a:ext>
                          </a:extLst>
                        </wps:cNvPr>
                        <wps:cNvCnPr>
                          <a:cxnSpLocks/>
                          <a:stCxn id="124674107" idx="2"/>
                          <a:endCxn id="1292919189" idx="0"/>
                        </wps:cNvCnPr>
                        <wps:spPr>
                          <a:xfrm rot="5400000">
                            <a:off x="2167918" y="5604273"/>
                            <a:ext cx="279965" cy="180620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5472419" name="Straight Connector 29">
                          <a:extLst>
                            <a:ext uri="{FF2B5EF4-FFF2-40B4-BE49-F238E27FC236}">
                              <a16:creationId xmlns:a16="http://schemas.microsoft.com/office/drawing/2014/main" id="{503E45F7-3CB8-C46F-D41C-7DE3B612B4C6}"/>
                            </a:ext>
                          </a:extLst>
                        </wps:cNvPr>
                        <wps:cNvCnPr>
                          <a:cxnSpLocks/>
                          <a:stCxn id="1458674653" idx="2"/>
                          <a:endCxn id="851569003" idx="0"/>
                        </wps:cNvCnPr>
                        <wps:spPr>
                          <a:xfrm>
                            <a:off x="1398448" y="5927878"/>
                            <a:ext cx="6351" cy="206416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345963" name="ZoneTexte 18">
                          <a:extLst>
                            <a:ext uri="{FF2B5EF4-FFF2-40B4-BE49-F238E27FC236}">
                              <a16:creationId xmlns:a16="http://schemas.microsoft.com/office/drawing/2014/main" id="{ECBD4050-0027-8909-5152-E621FB37E8AF}"/>
                            </a:ext>
                          </a:extLst>
                        </wps:cNvPr>
                        <wps:cNvSpPr txBox="1"/>
                        <wps:spPr>
                          <a:xfrm>
                            <a:off x="1398450" y="3627824"/>
                            <a:ext cx="421138" cy="36815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6CAFC10" w14:textId="77777777" w:rsidR="000075D8" w:rsidRDefault="000075D8" w:rsidP="000075D8">
                              <w:pPr>
                                <w:jc w:val="center"/>
                                <w:rPr>
                                  <w:rFonts w:ascii="Calibri" w:hAnsi="Calibri"/>
                                  <w:color w:val="70AD47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70AD47"/>
                                  <w:kern w:val="24"/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84087250" name="Rectangle 84087250">
                          <a:extLst>
                            <a:ext uri="{FF2B5EF4-FFF2-40B4-BE49-F238E27FC236}">
                              <a16:creationId xmlns:a16="http://schemas.microsoft.com/office/drawing/2014/main" id="{9C25EE36-DB6E-7043-88DD-50517A591794}"/>
                            </a:ext>
                          </a:extLst>
                        </wps:cNvPr>
                        <wps:cNvSpPr/>
                        <wps:spPr>
                          <a:xfrm>
                            <a:off x="739058" y="3889671"/>
                            <a:ext cx="1312429" cy="228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08503971" name="Losange 1608503971">
                          <a:extLst>
                            <a:ext uri="{FF2B5EF4-FFF2-40B4-BE49-F238E27FC236}">
                              <a16:creationId xmlns:a16="http://schemas.microsoft.com/office/drawing/2014/main" id="{CD90F682-4A6D-4C59-E99D-1561E2C22E4F}"/>
                            </a:ext>
                          </a:extLst>
                        </wps:cNvPr>
                        <wps:cNvSpPr/>
                        <wps:spPr>
                          <a:xfrm>
                            <a:off x="0" y="2776895"/>
                            <a:ext cx="2796895" cy="836027"/>
                          </a:xfrm>
                          <a:prstGeom prst="diamond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81298720" name="ZoneTexte 18">
                          <a:extLst>
                            <a:ext uri="{FF2B5EF4-FFF2-40B4-BE49-F238E27FC236}">
                              <a16:creationId xmlns:a16="http://schemas.microsoft.com/office/drawing/2014/main" id="{E883C905-183F-0F92-6259-86D60691ECF3}"/>
                            </a:ext>
                          </a:extLst>
                        </wps:cNvPr>
                        <wps:cNvSpPr txBox="1"/>
                        <wps:spPr>
                          <a:xfrm>
                            <a:off x="1404799" y="5842215"/>
                            <a:ext cx="421138" cy="36815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34D35D" w14:textId="77777777" w:rsidR="000075D8" w:rsidRDefault="000075D8" w:rsidP="000075D8">
                              <w:pPr>
                                <w:jc w:val="center"/>
                                <w:rPr>
                                  <w:rFonts w:ascii="Calibri" w:hAnsi="Calibri"/>
                                  <w:color w:val="70AD47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70AD47"/>
                                  <w:kern w:val="24"/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79773803" name="Straight Connector 29">
                          <a:extLst>
                            <a:ext uri="{FF2B5EF4-FFF2-40B4-BE49-F238E27FC236}">
                              <a16:creationId xmlns:a16="http://schemas.microsoft.com/office/drawing/2014/main" id="{5B2A31B5-638E-B912-8CE7-E9FBA6638BF6}"/>
                            </a:ext>
                          </a:extLst>
                        </wps:cNvPr>
                        <wps:cNvCnPr>
                          <a:cxnSpLocks/>
                          <a:stCxn id="1608503971" idx="2"/>
                          <a:endCxn id="84087250" idx="0"/>
                        </wps:cNvCnPr>
                        <wps:spPr>
                          <a:xfrm flipH="1">
                            <a:off x="1395273" y="3612922"/>
                            <a:ext cx="3175" cy="276749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886342" name="ZoneTexte 18">
                          <a:extLst>
                            <a:ext uri="{FF2B5EF4-FFF2-40B4-BE49-F238E27FC236}">
                              <a16:creationId xmlns:a16="http://schemas.microsoft.com/office/drawing/2014/main" id="{4DBFE379-F059-88CB-1094-E115B600FE62}"/>
                            </a:ext>
                          </a:extLst>
                        </wps:cNvPr>
                        <wps:cNvSpPr txBox="1"/>
                        <wps:spPr>
                          <a:xfrm>
                            <a:off x="2693790" y="2963070"/>
                            <a:ext cx="508239" cy="36815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9D7C04" w14:textId="77777777" w:rsidR="000075D8" w:rsidRDefault="000075D8" w:rsidP="000075D8">
                              <w:pPr>
                                <w:jc w:val="center"/>
                                <w:rPr>
                                  <w:rFonts w:ascii="Calibri" w:hAnsi="Calibri"/>
                                  <w:color w:val="FF0000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FF0000"/>
                                  <w:kern w:val="24"/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9171663" name="Rectangle 119171663">
                          <a:extLst>
                            <a:ext uri="{FF2B5EF4-FFF2-40B4-BE49-F238E27FC236}">
                              <a16:creationId xmlns:a16="http://schemas.microsoft.com/office/drawing/2014/main" id="{1FFC6AC6-94AC-C2A0-A9EF-D22957B79ADB}"/>
                            </a:ext>
                          </a:extLst>
                        </wps:cNvPr>
                        <wps:cNvSpPr/>
                        <wps:spPr>
                          <a:xfrm>
                            <a:off x="740627" y="4387214"/>
                            <a:ext cx="1312429" cy="228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13106119" name="Connecteur : en angle 1213106119">
                          <a:extLst>
                            <a:ext uri="{FF2B5EF4-FFF2-40B4-BE49-F238E27FC236}">
                              <a16:creationId xmlns:a16="http://schemas.microsoft.com/office/drawing/2014/main" id="{7A6BB0E7-D4E1-983A-5D13-51DE9CD50C6E}"/>
                            </a:ext>
                          </a:extLst>
                        </wps:cNvPr>
                        <wps:cNvCnPr>
                          <a:cxnSpLocks/>
                          <a:stCxn id="1608503971" idx="3"/>
                          <a:endCxn id="119171663" idx="0"/>
                        </wps:cNvCnPr>
                        <wps:spPr>
                          <a:xfrm flipH="1">
                            <a:off x="1396842" y="3194909"/>
                            <a:ext cx="1400053" cy="1192305"/>
                          </a:xfrm>
                          <a:prstGeom prst="bentConnector4">
                            <a:avLst>
                              <a:gd name="adj1" fmla="val -4422"/>
                              <a:gd name="adj2" fmla="val 84573"/>
                            </a:avLst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6997165" name="ZoneTexte 18">
                          <a:extLst>
                            <a:ext uri="{FF2B5EF4-FFF2-40B4-BE49-F238E27FC236}">
                              <a16:creationId xmlns:a16="http://schemas.microsoft.com/office/drawing/2014/main" id="{2EE2A0DE-3A5E-A9A7-5AA6-D78240607BA6}"/>
                            </a:ext>
                          </a:extLst>
                        </wps:cNvPr>
                        <wps:cNvSpPr txBox="1"/>
                        <wps:spPr>
                          <a:xfrm>
                            <a:off x="2693791" y="5287277"/>
                            <a:ext cx="508239" cy="36815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AB6838" w14:textId="77777777" w:rsidR="000075D8" w:rsidRDefault="000075D8" w:rsidP="000075D8">
                              <w:pPr>
                                <w:jc w:val="center"/>
                                <w:rPr>
                                  <w:rFonts w:ascii="Calibri" w:hAnsi="Calibri"/>
                                  <w:color w:val="FF0000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FF0000"/>
                                  <w:kern w:val="24"/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1941044" name="Straight Connector 29">
                          <a:extLst>
                            <a:ext uri="{FF2B5EF4-FFF2-40B4-BE49-F238E27FC236}">
                              <a16:creationId xmlns:a16="http://schemas.microsoft.com/office/drawing/2014/main" id="{6DDC8429-1134-723C-AF32-AB2D520DD5FA}"/>
                            </a:ext>
                          </a:extLst>
                        </wps:cNvPr>
                        <wps:cNvCnPr>
                          <a:cxnSpLocks/>
                          <a:stCxn id="84087250" idx="2"/>
                          <a:endCxn id="119171663" idx="0"/>
                        </wps:cNvCnPr>
                        <wps:spPr>
                          <a:xfrm>
                            <a:off x="1395273" y="4118587"/>
                            <a:ext cx="1569" cy="268627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5DB3776F" id="Groupe 133" o:spid="_x0000_s1026" style="position:absolute;left:0;text-align:left;margin-left:0;margin-top:11.2pt;width:285.9pt;height:541.75pt;z-index:251659264;mso-position-horizontal:center;mso-position-horizontal-relative:margin;mso-width-relative:margin;mso-height-relative:margin" coordsize="36314,68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">
                <v:rect id="Rectangle 859193250" o:spid="_x0000_s1027" style="position:absolute;left:7649;top:3892;width:12663;height:2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" fillcolor="#4472c4 [3204]" stroked="f" strokeweight="1pt"/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Losange 1540028840" o:spid="_x0000_s1028" type="#_x0000_t4" style="position:absolute;top:17340;width:27968;height:8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" fillcolor="#ffc000" strokecolor="white [3201]" strokeweight="1.5pt"/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élogramme 2100717236" o:spid="_x0000_s1029" type="#_x0000_t7" style="position:absolute;left:8840;top:12207;width:10281;height:23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" adj="2899" fillcolor="#70ad47 [3209]" stroked="f" strokeweight="1pt"/>
                <v:line id="Straight Connector 29" o:spid="_x0000_s1030" style="position:absolute;visibility:visible;mso-wrap-style:square" from="13984,25701" to="13984,27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" strokecolor="#4472c4 [3204]" strokeweight=".5pt">
                  <v:stroke endarrow="open" joinstyle="miter"/>
                  <o:lock v:ext="edit" shapetype="f"/>
                </v:line>
                <v:line id="Straight Connector 29" o:spid="_x0000_s1031" style="position:absolute;visibility:visible;mso-wrap-style:square" from="13981,14538" to="13984,1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" strokecolor="#4472c4 [3204]" strokeweight=".5pt">
                  <v:stroke endarrow="open" joinstyle="miter"/>
                  <o:lock v:ext="edit" shapetype="f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Texte 18" o:spid="_x0000_s1032" type="#_x0000_t202" style="position:absolute;left:21919;top:18182;width:5082;height:3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" filled="f" stroked="f">
                  <v:textbox>
                    <w:txbxContent>
                      <w:p w14:paraId="411EFC4A" w14:textId="77777777" w:rsidR="000075D8" w:rsidRDefault="000075D8" w:rsidP="000075D8">
                        <w:pPr>
                          <w:jc w:val="center"/>
                          <w:rPr>
                            <w:rFonts w:ascii="Calibri" w:hAnsi="Calibri"/>
                            <w:color w:val="FF0000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hAnsi="Calibri"/>
                            <w:color w:val="FF0000"/>
                            <w:kern w:val="24"/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roundrect id="Rectangle : coins arrondis 710070901" o:spid="_x0000_s1033" style="position:absolute;left:9253;width:9455;height:233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" fillcolor="black [3200]" strokecolor="black [480]" strokeweight="1pt">
                  <v:stroke joinstyle="miter"/>
                  <v:textbox>
                    <w:txbxContent>
                      <w:p w14:paraId="5CC16857" w14:textId="77777777" w:rsidR="000075D8" w:rsidRDefault="000075D8" w:rsidP="000075D8">
                        <w:pPr>
                          <w:rPr>
                            <w:rFonts w:hAnsi="Calibri"/>
                            <w:color w:val="FFFFFF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FFFFFF"/>
                            <w:kern w:val="24"/>
                            <w:sz w:val="16"/>
                            <w:szCs w:val="16"/>
                          </w:rPr>
                          <w:t>TEST</w:t>
                        </w:r>
                      </w:p>
                    </w:txbxContent>
                  </v:textbox>
                </v:roundrect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Connecteur : en angle 1761422819" o:spid="_x0000_s1034" type="#_x0000_t36" style="position:absolute;left:-1435;top:30718;width:30846;height:4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" adj="-1601,-8754359,21606" strokecolor="#4472c4 [3204]" strokeweight=".5pt">
                  <v:stroke endarrow="open"/>
                  <o:lock v:ext="edit" shapetype="f"/>
                </v:shape>
                <v:line id="Straight Connector 29" o:spid="_x0000_s1035" style="position:absolute;flip:x;visibility:visible;mso-wrap-style:square" from="13981,10254" to="13981,12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" strokecolor="#4472c4 [3204]" strokeweight=".5pt">
                  <v:stroke endarrow="open" joinstyle="miter"/>
                  <o:lock v:ext="edit" shapetype="f"/>
                </v:line>
                <v:line id="Straight Connector 29" o:spid="_x0000_s1036" style="position:absolute;visibility:visible;mso-wrap-style:square" from="13981,2330" to="13981,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" strokecolor="#4472c4 [3204]" strokeweight=".5pt">
                  <v:stroke endarrow="open" joinstyle="miter"/>
                  <o:lock v:ext="edit" shapetype="f"/>
                </v:lin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Connecteur : en angle 1781822371" o:spid="_x0000_s1037" type="#_x0000_t35" style="position:absolute;left:13984;top:21521;width:13984;height:2939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" adj="-8386,20454" strokecolor="#4472c4 [3204]" strokeweight=".5pt">
                  <v:stroke endarrow="open"/>
                  <o:lock v:ext="edit" shapetype="f"/>
                </v:shape>
                <v:roundrect id="Rectangle : coins arrondis 1292919189" o:spid="_x0000_s1038" style="position:absolute;left:9320;top:66473;width:9455;height:2331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" fillcolor="black [3200]" strokecolor="black [480]" strokeweight="1pt">
                  <v:stroke joinstyle="miter"/>
                  <v:textbox>
                    <w:txbxContent>
                      <w:p w14:paraId="02CCBA0F" w14:textId="77777777" w:rsidR="000075D8" w:rsidRDefault="000075D8" w:rsidP="000075D8">
                        <w:pPr>
                          <w:jc w:val="center"/>
                          <w:rPr>
                            <w:rFonts w:hAnsi="Calibri"/>
                            <w:color w:val="FFFFFF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FFFFFF"/>
                            <w:kern w:val="24"/>
                            <w:sz w:val="16"/>
                            <w:szCs w:val="16"/>
                          </w:rPr>
                          <w:t>END</w:t>
                        </w:r>
                      </w:p>
                    </w:txbxContent>
                  </v:textbox>
                </v:roundrect>
                <v:line id="Straight Connector 29" o:spid="_x0000_s1039" style="position:absolute;visibility:visible;mso-wrap-style:square" from="14047,63632" to="14047,66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" strokecolor="#4472c4 [3204]" strokeweight=".5pt">
                  <v:stroke endarrow="open" joinstyle="miter"/>
                  <o:lock v:ext="edit" shapetype="f"/>
                </v:line>
                <v:rect id="Rectangle 907537196" o:spid="_x0000_s1040" style="position:absolute;left:9253;top:7965;width:9455;height:2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" fillcolor="#4472c4 [3204]" stroked="f" strokeweight="1pt"/>
                <v:line id="Straight Connector 29" o:spid="_x0000_s1041" style="position:absolute;flip:x;visibility:visible;mso-wrap-style:square" from="13981,6181" to="13981,7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" strokecolor="#4472c4 [3204]" strokeweight=".5pt">
                  <v:stroke endarrow="open" joinstyle="miter"/>
                  <o:lock v:ext="edit" shapetype="f"/>
                </v:line>
                <v:shape id="ZoneTexte 18" o:spid="_x0000_s1042" type="#_x0000_t202" style="position:absolute;left:14047;top:25706;width:4212;height:3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" filled="f" stroked="f">
                  <v:textbox>
                    <w:txbxContent>
                      <w:p w14:paraId="030A8CDF" w14:textId="77777777" w:rsidR="000075D8" w:rsidRDefault="000075D8" w:rsidP="000075D8">
                        <w:pPr>
                          <w:jc w:val="center"/>
                          <w:rPr>
                            <w:rFonts w:ascii="Calibri" w:hAnsi="Calibri"/>
                            <w:color w:val="70AD47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hAnsi="Calibri"/>
                            <w:color w:val="70AD47"/>
                            <w:kern w:val="24"/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shape id="Losange 1458674653" o:spid="_x0000_s1043" type="#_x0000_t4" style="position:absolute;top:50918;width:27968;height:8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" fillcolor="#ffc000" strokecolor="white [3201]" strokeweight="1.5pt"/>
                <v:rect id="Rectangle 851569003" o:spid="_x0000_s1044" style="position:absolute;left:9843;top:61342;width:8409;height:2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" fillcolor="#4472c4 [3204]" stroked="f" strokeweight="1pt"/>
                <v:rect id="Rectangle 124674107" o:spid="_x0000_s1045" style="position:absolute;left:27905;top:61384;width:8409;height:2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" fillcolor="#4472c4 [3204]" stroked="f" strokeweight="1pt"/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eur : en angle 1375366364" o:spid="_x0000_s1046" type="#_x0000_t33" style="position:absolute;left:27968;top:55098;width:4142;height:628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" strokecolor="#4472c4 [3204]" strokeweight=".5pt">
                  <v:stroke endarrow="open"/>
                  <o:lock v:ext="edit" shapetype="f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eur : en angle 128292871" o:spid="_x0000_s1047" type="#_x0000_t34" style="position:absolute;left:21679;top:56042;width:2800;height:1806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" strokecolor="#4472c4 [3204]" strokeweight=".5pt">
                  <v:stroke endarrow="open"/>
                  <o:lock v:ext="edit" shapetype="f"/>
                </v:shape>
                <v:line id="Straight Connector 29" o:spid="_x0000_s1048" style="position:absolute;visibility:visible;mso-wrap-style:square" from="13984,59278" to="14047,61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" strokecolor="#4472c4 [3204]" strokeweight=".5pt">
                  <v:stroke endarrow="open" joinstyle="miter"/>
                  <o:lock v:ext="edit" shapetype="f"/>
                </v:line>
                <v:shape id="ZoneTexte 18" o:spid="_x0000_s1049" type="#_x0000_t202" style="position:absolute;left:13984;top:36278;width:4211;height:3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" filled="f" stroked="f">
                  <v:textbox>
                    <w:txbxContent>
                      <w:p w14:paraId="46CAFC10" w14:textId="77777777" w:rsidR="000075D8" w:rsidRDefault="000075D8" w:rsidP="000075D8">
                        <w:pPr>
                          <w:jc w:val="center"/>
                          <w:rPr>
                            <w:rFonts w:ascii="Calibri" w:hAnsi="Calibri"/>
                            <w:color w:val="70AD47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hAnsi="Calibri"/>
                            <w:color w:val="70AD47"/>
                            <w:kern w:val="24"/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rect id="Rectangle 84087250" o:spid="_x0000_s1050" style="position:absolute;left:7390;top:38896;width:13124;height:2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" fillcolor="#4472c4 [3204]" stroked="f" strokeweight="1pt"/>
                <v:shape id="Losange 1608503971" o:spid="_x0000_s1051" type="#_x0000_t4" style="position:absolute;top:27768;width:27968;height:8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" fillcolor="#ffc000" strokecolor="white [3201]" strokeweight="1.5pt"/>
                <v:shape id="ZoneTexte 18" o:spid="_x0000_s1052" type="#_x0000_t202" style="position:absolute;left:14047;top:58422;width:4212;height:3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" filled="f" stroked="f">
                  <v:textbox>
                    <w:txbxContent>
                      <w:p w14:paraId="7434D35D" w14:textId="77777777" w:rsidR="000075D8" w:rsidRDefault="000075D8" w:rsidP="000075D8">
                        <w:pPr>
                          <w:jc w:val="center"/>
                          <w:rPr>
                            <w:rFonts w:ascii="Calibri" w:hAnsi="Calibri"/>
                            <w:color w:val="70AD47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hAnsi="Calibri"/>
                            <w:color w:val="70AD47"/>
                            <w:kern w:val="24"/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line id="Straight Connector 29" o:spid="_x0000_s1053" style="position:absolute;flip:x;visibility:visible;mso-wrap-style:square" from="13952,36129" to="13984,38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" strokecolor="#4472c4 [3204]" strokeweight=".5pt">
                  <v:stroke endarrow="open" joinstyle="miter"/>
                  <o:lock v:ext="edit" shapetype="f"/>
                </v:line>
                <v:shape id="ZoneTexte 18" o:spid="_x0000_s1054" type="#_x0000_t202" style="position:absolute;left:26937;top:29630;width:5083;height:3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" filled="f" stroked="f">
                  <v:textbox>
                    <w:txbxContent>
                      <w:p w14:paraId="299D7C04" w14:textId="77777777" w:rsidR="000075D8" w:rsidRDefault="000075D8" w:rsidP="000075D8">
                        <w:pPr>
                          <w:jc w:val="center"/>
                          <w:rPr>
                            <w:rFonts w:ascii="Calibri" w:hAnsi="Calibri"/>
                            <w:color w:val="FF0000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hAnsi="Calibri"/>
                            <w:color w:val="FF0000"/>
                            <w:kern w:val="24"/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rect id="Rectangle 119171663" o:spid="_x0000_s1055" style="position:absolute;left:7406;top:43872;width:13124;height:2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" fillcolor="#4472c4 [3204]" stroked="f" strokeweight="1pt"/>
                <v:shape id="Connecteur : en angle 1213106119" o:spid="_x0000_s1056" type="#_x0000_t35" style="position:absolute;left:13968;top:31949;width:14000;height:1192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" adj="-955,18268" strokecolor="#4472c4 [3204]" strokeweight=".5pt">
                  <v:stroke endarrow="open"/>
                  <o:lock v:ext="edit" shapetype="f"/>
                </v:shape>
                <v:shape id="ZoneTexte 18" o:spid="_x0000_s1057" type="#_x0000_t202" style="position:absolute;left:26937;top:52872;width:5083;height:3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" filled="f" stroked="f">
                  <v:textbox>
                    <w:txbxContent>
                      <w:p w14:paraId="19AB6838" w14:textId="77777777" w:rsidR="000075D8" w:rsidRDefault="000075D8" w:rsidP="000075D8">
                        <w:pPr>
                          <w:jc w:val="center"/>
                          <w:rPr>
                            <w:rFonts w:ascii="Calibri" w:hAnsi="Calibri"/>
                            <w:color w:val="FF0000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hAnsi="Calibri"/>
                            <w:color w:val="FF0000"/>
                            <w:kern w:val="24"/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line id="Straight Connector 29" o:spid="_x0000_s1058" style="position:absolute;visibility:visible;mso-wrap-style:square" from="13952,41185" to="13968,43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" strokecolor="#4472c4 [3204]" strokeweight=".5pt">
                  <v:stroke endarrow="open" joinstyle="miter"/>
                  <o:lock v:ext="edit" shapetype="f"/>
                </v:line>
                <w10:wrap type="topAndBottom" anchorx="margin"/>
              </v:group>
            </w:pict>
          </mc:Fallback>
        </mc:AlternateContent>
      </w:r>
    </w:p>
    <w:p w14:paraId="118DFF39" w14:textId="31A84635" w:rsidR="000075D8" w:rsidRDefault="000075D8">
      <w:pPr>
        <w:spacing w:after="160" w:line="259" w:lineRule="auto"/>
        <w:contextualSpacing w:val="0"/>
        <w:jc w:val="left"/>
      </w:pPr>
      <w:r>
        <w:br w:type="page"/>
      </w:r>
    </w:p>
    <w:p w14:paraId="53328F38" w14:textId="66A636B7" w:rsidR="009905CA" w:rsidRDefault="009905CA" w:rsidP="00B35D8A">
      <w:pPr>
        <w:pStyle w:val="Question"/>
      </w:pPr>
      <w:r>
        <w:lastRenderedPageBreak/>
        <w:t>Fill up your execution table.</w:t>
      </w:r>
    </w:p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1165"/>
        <w:gridCol w:w="2786"/>
        <w:gridCol w:w="2786"/>
        <w:gridCol w:w="2787"/>
      </w:tblGrid>
      <w:tr w:rsidR="002D1850" w14:paraId="3F5F4566" w14:textId="77777777" w:rsidTr="0095565F">
        <w:trPr>
          <w:trHeight w:val="430"/>
        </w:trPr>
        <w:tc>
          <w:tcPr>
            <w:tcW w:w="1165" w:type="dxa"/>
            <w:vAlign w:val="center"/>
          </w:tcPr>
          <w:p w14:paraId="4B84B983" w14:textId="77777777" w:rsidR="002D1850" w:rsidRDefault="002D1850" w:rsidP="0095565F">
            <w:pPr>
              <w:jc w:val="center"/>
            </w:pPr>
            <w:r>
              <w:t>Step</w:t>
            </w:r>
          </w:p>
        </w:tc>
        <w:tc>
          <w:tcPr>
            <w:tcW w:w="2786" w:type="dxa"/>
            <w:vAlign w:val="center"/>
          </w:tcPr>
          <w:p w14:paraId="3DCDA185" w14:textId="77777777" w:rsidR="002D1850" w:rsidRDefault="002D1850" w:rsidP="0095565F">
            <w:pPr>
              <w:jc w:val="center"/>
            </w:pPr>
            <w:r>
              <w:t>Variable 1</w:t>
            </w:r>
          </w:p>
        </w:tc>
        <w:tc>
          <w:tcPr>
            <w:tcW w:w="2786" w:type="dxa"/>
            <w:vAlign w:val="center"/>
          </w:tcPr>
          <w:p w14:paraId="14BA375F" w14:textId="77777777" w:rsidR="002D1850" w:rsidRDefault="002D1850" w:rsidP="0095565F">
            <w:pPr>
              <w:jc w:val="center"/>
            </w:pPr>
            <w:r>
              <w:t>Variable 2</w:t>
            </w:r>
          </w:p>
        </w:tc>
        <w:tc>
          <w:tcPr>
            <w:tcW w:w="2787" w:type="dxa"/>
            <w:vAlign w:val="center"/>
          </w:tcPr>
          <w:p w14:paraId="46EAF900" w14:textId="77777777" w:rsidR="002D1850" w:rsidRDefault="002D1850" w:rsidP="0095565F">
            <w:pPr>
              <w:jc w:val="center"/>
            </w:pPr>
            <w:r>
              <w:t>Variable 3</w:t>
            </w:r>
          </w:p>
        </w:tc>
      </w:tr>
      <w:tr w:rsidR="002D1850" w14:paraId="114AE7EA" w14:textId="77777777" w:rsidTr="0095565F">
        <w:trPr>
          <w:trHeight w:val="430"/>
        </w:trPr>
        <w:tc>
          <w:tcPr>
            <w:tcW w:w="1165" w:type="dxa"/>
            <w:vAlign w:val="center"/>
          </w:tcPr>
          <w:p w14:paraId="44F63013" w14:textId="77777777" w:rsidR="002D1850" w:rsidRDefault="002D1850" w:rsidP="0095565F">
            <w:pPr>
              <w:jc w:val="center"/>
            </w:pPr>
            <w:r>
              <w:t>1</w:t>
            </w:r>
          </w:p>
        </w:tc>
        <w:tc>
          <w:tcPr>
            <w:tcW w:w="2786" w:type="dxa"/>
            <w:vAlign w:val="center"/>
          </w:tcPr>
          <w:p w14:paraId="339F1076" w14:textId="77777777" w:rsidR="002D1850" w:rsidRDefault="002D1850" w:rsidP="0095565F">
            <w:pPr>
              <w:jc w:val="center"/>
            </w:pPr>
          </w:p>
        </w:tc>
        <w:tc>
          <w:tcPr>
            <w:tcW w:w="2786" w:type="dxa"/>
            <w:vAlign w:val="center"/>
          </w:tcPr>
          <w:p w14:paraId="7847443F" w14:textId="77777777" w:rsidR="002D1850" w:rsidRDefault="002D1850" w:rsidP="0095565F">
            <w:pPr>
              <w:jc w:val="center"/>
            </w:pPr>
          </w:p>
        </w:tc>
        <w:tc>
          <w:tcPr>
            <w:tcW w:w="2787" w:type="dxa"/>
            <w:vAlign w:val="center"/>
          </w:tcPr>
          <w:p w14:paraId="61122CBB" w14:textId="77777777" w:rsidR="002D1850" w:rsidRDefault="002D1850" w:rsidP="0095565F">
            <w:pPr>
              <w:jc w:val="center"/>
            </w:pPr>
          </w:p>
        </w:tc>
      </w:tr>
      <w:tr w:rsidR="002D1850" w14:paraId="53CBA273" w14:textId="77777777" w:rsidTr="0095565F">
        <w:trPr>
          <w:trHeight w:val="430"/>
        </w:trPr>
        <w:tc>
          <w:tcPr>
            <w:tcW w:w="1165" w:type="dxa"/>
            <w:vAlign w:val="center"/>
          </w:tcPr>
          <w:p w14:paraId="01AFB7A8" w14:textId="77777777" w:rsidR="002D1850" w:rsidRDefault="002D1850" w:rsidP="0095565F">
            <w:pPr>
              <w:jc w:val="center"/>
            </w:pPr>
            <w:r>
              <w:t>2</w:t>
            </w:r>
          </w:p>
        </w:tc>
        <w:tc>
          <w:tcPr>
            <w:tcW w:w="2786" w:type="dxa"/>
            <w:vAlign w:val="center"/>
          </w:tcPr>
          <w:p w14:paraId="4D254B9F" w14:textId="77777777" w:rsidR="002D1850" w:rsidRDefault="002D1850" w:rsidP="0095565F">
            <w:pPr>
              <w:jc w:val="center"/>
            </w:pPr>
          </w:p>
        </w:tc>
        <w:tc>
          <w:tcPr>
            <w:tcW w:w="2786" w:type="dxa"/>
            <w:vAlign w:val="center"/>
          </w:tcPr>
          <w:p w14:paraId="2AD2F752" w14:textId="77777777" w:rsidR="002D1850" w:rsidRDefault="002D1850" w:rsidP="0095565F">
            <w:pPr>
              <w:jc w:val="center"/>
            </w:pPr>
          </w:p>
        </w:tc>
        <w:tc>
          <w:tcPr>
            <w:tcW w:w="2787" w:type="dxa"/>
            <w:vAlign w:val="center"/>
          </w:tcPr>
          <w:p w14:paraId="7A66C620" w14:textId="77777777" w:rsidR="002D1850" w:rsidRDefault="002D1850" w:rsidP="0095565F">
            <w:pPr>
              <w:jc w:val="center"/>
            </w:pPr>
          </w:p>
        </w:tc>
      </w:tr>
      <w:tr w:rsidR="002D1850" w14:paraId="7988DAB2" w14:textId="77777777" w:rsidTr="0095565F">
        <w:trPr>
          <w:trHeight w:val="430"/>
        </w:trPr>
        <w:tc>
          <w:tcPr>
            <w:tcW w:w="1165" w:type="dxa"/>
            <w:vAlign w:val="center"/>
          </w:tcPr>
          <w:p w14:paraId="4623F41D" w14:textId="77777777" w:rsidR="002D1850" w:rsidRDefault="002D1850" w:rsidP="0095565F">
            <w:pPr>
              <w:jc w:val="center"/>
            </w:pPr>
            <w:r>
              <w:t>…</w:t>
            </w:r>
          </w:p>
        </w:tc>
        <w:tc>
          <w:tcPr>
            <w:tcW w:w="2786" w:type="dxa"/>
            <w:vAlign w:val="center"/>
          </w:tcPr>
          <w:p w14:paraId="6C58CA4F" w14:textId="56033D34" w:rsidR="002D1850" w:rsidRDefault="002D1850" w:rsidP="0095565F">
            <w:pPr>
              <w:jc w:val="center"/>
            </w:pPr>
          </w:p>
        </w:tc>
        <w:tc>
          <w:tcPr>
            <w:tcW w:w="2786" w:type="dxa"/>
            <w:vAlign w:val="center"/>
          </w:tcPr>
          <w:p w14:paraId="2556275F" w14:textId="77777777" w:rsidR="002D1850" w:rsidRDefault="002D1850" w:rsidP="0095565F">
            <w:pPr>
              <w:jc w:val="center"/>
            </w:pPr>
          </w:p>
        </w:tc>
        <w:tc>
          <w:tcPr>
            <w:tcW w:w="2787" w:type="dxa"/>
            <w:vAlign w:val="center"/>
          </w:tcPr>
          <w:p w14:paraId="753125ED" w14:textId="77777777" w:rsidR="002D1850" w:rsidRDefault="002D1850" w:rsidP="0095565F">
            <w:pPr>
              <w:jc w:val="center"/>
            </w:pPr>
          </w:p>
        </w:tc>
      </w:tr>
    </w:tbl>
    <w:p w14:paraId="5140FF10" w14:textId="1AB6FA33" w:rsidR="002D1850" w:rsidRPr="00942F42" w:rsidRDefault="002D1850" w:rsidP="002D1850"/>
    <w:sectPr w:rsidR="002D1850" w:rsidRPr="00942F42">
      <w:pgSz w:w="12240" w:h="15840"/>
      <w:pgMar w:top="709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variable"/>
    <w:sig w:usb0="00000003" w:usb1="0200E4B4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1733B"/>
    <w:multiLevelType w:val="multilevel"/>
    <w:tmpl w:val="B9744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E75D8"/>
    <w:multiLevelType w:val="hybridMultilevel"/>
    <w:tmpl w:val="6E4CE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D5B95"/>
    <w:multiLevelType w:val="multilevel"/>
    <w:tmpl w:val="7AB8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C3E70"/>
    <w:multiLevelType w:val="hybridMultilevel"/>
    <w:tmpl w:val="0DCCCD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55CFD"/>
    <w:multiLevelType w:val="multilevel"/>
    <w:tmpl w:val="D78008A6"/>
    <w:lvl w:ilvl="0">
      <w:start w:val="1"/>
      <w:numFmt w:val="decimal"/>
      <w:pStyle w:val="Heading1"/>
      <w:lvlText w:val="EXERCISE %1"/>
      <w:lvlJc w:val="left"/>
      <w:pPr>
        <w:ind w:left="720" w:hanging="360"/>
      </w:pPr>
      <w:rPr>
        <w:rFonts w:ascii="Calibri Light" w:hAnsi="Calibri Light" w:hint="default"/>
        <w:b/>
        <w:i w:val="0"/>
        <w:sz w:val="32"/>
        <w:u w:color="2F5496" w:themeColor="accent1" w:themeShade="BF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5451CE1"/>
    <w:multiLevelType w:val="multilevel"/>
    <w:tmpl w:val="4F8078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17985921"/>
    <w:multiLevelType w:val="hybridMultilevel"/>
    <w:tmpl w:val="40B0FD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123A7"/>
    <w:multiLevelType w:val="hybridMultilevel"/>
    <w:tmpl w:val="07DA6F42"/>
    <w:lvl w:ilvl="0" w:tplc="03288A02">
      <w:start w:val="76"/>
      <w:numFmt w:val="bullet"/>
      <w:lvlText w:val=""/>
      <w:lvlJc w:val="left"/>
      <w:pPr>
        <w:ind w:left="1065" w:hanging="705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55B1F"/>
    <w:multiLevelType w:val="multilevel"/>
    <w:tmpl w:val="68F4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21143D"/>
    <w:multiLevelType w:val="multilevel"/>
    <w:tmpl w:val="3C9EF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B46B84"/>
    <w:multiLevelType w:val="multilevel"/>
    <w:tmpl w:val="F1F0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5E2E7E"/>
    <w:multiLevelType w:val="hybridMultilevel"/>
    <w:tmpl w:val="91EC8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204881"/>
    <w:multiLevelType w:val="hybridMultilevel"/>
    <w:tmpl w:val="4A924E0C"/>
    <w:lvl w:ilvl="0" w:tplc="661231BA">
      <w:start w:val="1"/>
      <w:numFmt w:val="decimal"/>
      <w:lvlText w:val="EXERCISE %1"/>
      <w:lvlJc w:val="left"/>
      <w:pPr>
        <w:ind w:left="720" w:hanging="360"/>
      </w:pPr>
      <w:rPr>
        <w:rFonts w:ascii="Calibri Light" w:hAnsi="Calibri Light" w:hint="default"/>
        <w:b/>
        <w:i w:val="0"/>
        <w:sz w:val="32"/>
        <w:u w:color="2F5496" w:themeColor="accent1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6A5361"/>
    <w:multiLevelType w:val="hybridMultilevel"/>
    <w:tmpl w:val="5666E6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A82BBD"/>
    <w:multiLevelType w:val="hybridMultilevel"/>
    <w:tmpl w:val="7AD245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346503"/>
    <w:multiLevelType w:val="multilevel"/>
    <w:tmpl w:val="039AAB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7541ED8"/>
    <w:multiLevelType w:val="hybridMultilevel"/>
    <w:tmpl w:val="1890A80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7" w15:restartNumberingAfterBreak="0">
    <w:nsid w:val="4A2A6761"/>
    <w:multiLevelType w:val="hybridMultilevel"/>
    <w:tmpl w:val="386E35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C56C15"/>
    <w:multiLevelType w:val="hybridMultilevel"/>
    <w:tmpl w:val="788865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7777E5"/>
    <w:multiLevelType w:val="multilevel"/>
    <w:tmpl w:val="9704D89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1845A51"/>
    <w:multiLevelType w:val="multilevel"/>
    <w:tmpl w:val="4F468A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1" w15:restartNumberingAfterBreak="0">
    <w:nsid w:val="62F05FC5"/>
    <w:multiLevelType w:val="hybridMultilevel"/>
    <w:tmpl w:val="1F36AB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A139E0"/>
    <w:multiLevelType w:val="multilevel"/>
    <w:tmpl w:val="1EF868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D211C4"/>
    <w:multiLevelType w:val="hybridMultilevel"/>
    <w:tmpl w:val="23A6ECC4"/>
    <w:lvl w:ilvl="0" w:tplc="7F7E6FC4">
      <w:start w:val="1"/>
      <w:numFmt w:val="decimal"/>
      <w:lvlText w:val="EXERCISE %1"/>
      <w:lvlJc w:val="left"/>
      <w:pPr>
        <w:ind w:left="720" w:hanging="360"/>
      </w:pPr>
      <w:rPr>
        <w:rFonts w:ascii="Calibri Light" w:hAnsi="Calibri Light" w:hint="default"/>
        <w:b/>
        <w:i w:val="0"/>
        <w:sz w:val="32"/>
        <w:u w:color="2F5496" w:themeColor="accent1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6F3059"/>
    <w:multiLevelType w:val="multilevel"/>
    <w:tmpl w:val="F9DC37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99544D"/>
    <w:multiLevelType w:val="hybridMultilevel"/>
    <w:tmpl w:val="5DB2D37C"/>
    <w:lvl w:ilvl="0" w:tplc="AE88418C">
      <w:start w:val="1"/>
      <w:numFmt w:val="decimal"/>
      <w:pStyle w:val="Question"/>
      <w:lvlText w:val="Q%1: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89489F"/>
    <w:multiLevelType w:val="multilevel"/>
    <w:tmpl w:val="9474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E45514"/>
    <w:multiLevelType w:val="hybridMultilevel"/>
    <w:tmpl w:val="6ECA9F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5B419B"/>
    <w:multiLevelType w:val="hybridMultilevel"/>
    <w:tmpl w:val="7FCE67A4"/>
    <w:lvl w:ilvl="0" w:tplc="423C75F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3D1A4C"/>
    <w:multiLevelType w:val="multilevel"/>
    <w:tmpl w:val="1FC08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9841AE0"/>
    <w:multiLevelType w:val="hybridMultilevel"/>
    <w:tmpl w:val="61149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D104BF"/>
    <w:multiLevelType w:val="hybridMultilevel"/>
    <w:tmpl w:val="7318FE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FE0271"/>
    <w:multiLevelType w:val="hybridMultilevel"/>
    <w:tmpl w:val="006C7546"/>
    <w:lvl w:ilvl="0" w:tplc="F4EA7FE6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2"/>
  </w:num>
  <w:num w:numId="3">
    <w:abstractNumId w:val="24"/>
  </w:num>
  <w:num w:numId="4">
    <w:abstractNumId w:val="15"/>
  </w:num>
  <w:num w:numId="5">
    <w:abstractNumId w:val="5"/>
  </w:num>
  <w:num w:numId="6">
    <w:abstractNumId w:val="20"/>
  </w:num>
  <w:num w:numId="7">
    <w:abstractNumId w:val="16"/>
  </w:num>
  <w:num w:numId="8">
    <w:abstractNumId w:val="30"/>
  </w:num>
  <w:num w:numId="9">
    <w:abstractNumId w:val="7"/>
  </w:num>
  <w:num w:numId="10">
    <w:abstractNumId w:val="21"/>
  </w:num>
  <w:num w:numId="11">
    <w:abstractNumId w:val="14"/>
  </w:num>
  <w:num w:numId="12">
    <w:abstractNumId w:val="28"/>
  </w:num>
  <w:num w:numId="13">
    <w:abstractNumId w:val="26"/>
  </w:num>
  <w:num w:numId="14">
    <w:abstractNumId w:val="10"/>
  </w:num>
  <w:num w:numId="15">
    <w:abstractNumId w:val="2"/>
  </w:num>
  <w:num w:numId="16">
    <w:abstractNumId w:val="18"/>
  </w:num>
  <w:num w:numId="17">
    <w:abstractNumId w:val="17"/>
  </w:num>
  <w:num w:numId="18">
    <w:abstractNumId w:val="32"/>
  </w:num>
  <w:num w:numId="19">
    <w:abstractNumId w:val="11"/>
  </w:num>
  <w:num w:numId="20">
    <w:abstractNumId w:val="1"/>
  </w:num>
  <w:num w:numId="21">
    <w:abstractNumId w:val="25"/>
  </w:num>
  <w:num w:numId="22">
    <w:abstractNumId w:val="25"/>
  </w:num>
  <w:num w:numId="23">
    <w:abstractNumId w:val="23"/>
  </w:num>
  <w:num w:numId="24">
    <w:abstractNumId w:val="12"/>
  </w:num>
  <w:num w:numId="25">
    <w:abstractNumId w:val="4"/>
  </w:num>
  <w:num w:numId="26">
    <w:abstractNumId w:val="31"/>
  </w:num>
  <w:num w:numId="27">
    <w:abstractNumId w:val="25"/>
  </w:num>
  <w:num w:numId="28">
    <w:abstractNumId w:val="25"/>
    <w:lvlOverride w:ilvl="0">
      <w:startOverride w:val="1"/>
    </w:lvlOverride>
  </w:num>
  <w:num w:numId="29">
    <w:abstractNumId w:val="25"/>
    <w:lvlOverride w:ilvl="0">
      <w:startOverride w:val="1"/>
    </w:lvlOverride>
  </w:num>
  <w:num w:numId="30">
    <w:abstractNumId w:val="8"/>
  </w:num>
  <w:num w:numId="31">
    <w:abstractNumId w:val="0"/>
  </w:num>
  <w:num w:numId="32">
    <w:abstractNumId w:val="6"/>
  </w:num>
  <w:num w:numId="33">
    <w:abstractNumId w:val="25"/>
    <w:lvlOverride w:ilvl="0">
      <w:startOverride w:val="1"/>
    </w:lvlOverride>
  </w:num>
  <w:num w:numId="34">
    <w:abstractNumId w:val="29"/>
  </w:num>
  <w:num w:numId="35">
    <w:abstractNumId w:val="9"/>
  </w:num>
  <w:num w:numId="36">
    <w:abstractNumId w:val="3"/>
  </w:num>
  <w:num w:numId="37">
    <w:abstractNumId w:val="27"/>
  </w:num>
  <w:num w:numId="38">
    <w:abstractNumId w:val="13"/>
  </w:num>
  <w:num w:numId="39">
    <w:abstractNumId w:val="2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DD5"/>
    <w:rsid w:val="00004010"/>
    <w:rsid w:val="000075D8"/>
    <w:rsid w:val="00025B9E"/>
    <w:rsid w:val="000322F8"/>
    <w:rsid w:val="00046EC0"/>
    <w:rsid w:val="000528B7"/>
    <w:rsid w:val="000538F4"/>
    <w:rsid w:val="00063D86"/>
    <w:rsid w:val="00066D46"/>
    <w:rsid w:val="00070B3E"/>
    <w:rsid w:val="00077C91"/>
    <w:rsid w:val="000909A3"/>
    <w:rsid w:val="00095AC0"/>
    <w:rsid w:val="000A6E58"/>
    <w:rsid w:val="000D7B8E"/>
    <w:rsid w:val="000E65F2"/>
    <w:rsid w:val="000F1513"/>
    <w:rsid w:val="000F16DB"/>
    <w:rsid w:val="001047D8"/>
    <w:rsid w:val="001049A4"/>
    <w:rsid w:val="00105CC7"/>
    <w:rsid w:val="00127B81"/>
    <w:rsid w:val="00127C48"/>
    <w:rsid w:val="00176DA5"/>
    <w:rsid w:val="001A05BB"/>
    <w:rsid w:val="001C712F"/>
    <w:rsid w:val="001D7D7F"/>
    <w:rsid w:val="001E28C6"/>
    <w:rsid w:val="001E5F0D"/>
    <w:rsid w:val="001E7AA5"/>
    <w:rsid w:val="002145A3"/>
    <w:rsid w:val="0021677B"/>
    <w:rsid w:val="00230963"/>
    <w:rsid w:val="002470E0"/>
    <w:rsid w:val="00267592"/>
    <w:rsid w:val="00274245"/>
    <w:rsid w:val="0027597B"/>
    <w:rsid w:val="00285BCC"/>
    <w:rsid w:val="002954E6"/>
    <w:rsid w:val="00297E0E"/>
    <w:rsid w:val="002D1850"/>
    <w:rsid w:val="002D44CC"/>
    <w:rsid w:val="002D4629"/>
    <w:rsid w:val="0030183F"/>
    <w:rsid w:val="00303D4F"/>
    <w:rsid w:val="003150AE"/>
    <w:rsid w:val="00337160"/>
    <w:rsid w:val="00346333"/>
    <w:rsid w:val="00361145"/>
    <w:rsid w:val="00392B98"/>
    <w:rsid w:val="00395214"/>
    <w:rsid w:val="003C4510"/>
    <w:rsid w:val="003E18EC"/>
    <w:rsid w:val="003E3378"/>
    <w:rsid w:val="003E63EA"/>
    <w:rsid w:val="003E6809"/>
    <w:rsid w:val="00405D2C"/>
    <w:rsid w:val="00406DE4"/>
    <w:rsid w:val="00410C4A"/>
    <w:rsid w:val="00420B62"/>
    <w:rsid w:val="00421870"/>
    <w:rsid w:val="00421BAA"/>
    <w:rsid w:val="00437BAE"/>
    <w:rsid w:val="00450F7D"/>
    <w:rsid w:val="00464FE5"/>
    <w:rsid w:val="00470DD5"/>
    <w:rsid w:val="00474FE9"/>
    <w:rsid w:val="00484059"/>
    <w:rsid w:val="0048473B"/>
    <w:rsid w:val="00487E5A"/>
    <w:rsid w:val="00491B6D"/>
    <w:rsid w:val="00495362"/>
    <w:rsid w:val="004B17C4"/>
    <w:rsid w:val="004B1B34"/>
    <w:rsid w:val="004B32ED"/>
    <w:rsid w:val="004B6DA6"/>
    <w:rsid w:val="004D127E"/>
    <w:rsid w:val="004D2B39"/>
    <w:rsid w:val="004E6707"/>
    <w:rsid w:val="004F000A"/>
    <w:rsid w:val="005330EC"/>
    <w:rsid w:val="00535B58"/>
    <w:rsid w:val="00552E83"/>
    <w:rsid w:val="0055342C"/>
    <w:rsid w:val="00565462"/>
    <w:rsid w:val="00575152"/>
    <w:rsid w:val="00575AC6"/>
    <w:rsid w:val="00591839"/>
    <w:rsid w:val="00592A68"/>
    <w:rsid w:val="00593211"/>
    <w:rsid w:val="005B1B20"/>
    <w:rsid w:val="005E282D"/>
    <w:rsid w:val="005E7448"/>
    <w:rsid w:val="00620E37"/>
    <w:rsid w:val="00622066"/>
    <w:rsid w:val="00622C39"/>
    <w:rsid w:val="00627219"/>
    <w:rsid w:val="00637FC0"/>
    <w:rsid w:val="006640E8"/>
    <w:rsid w:val="00672D8A"/>
    <w:rsid w:val="00685B67"/>
    <w:rsid w:val="00687D50"/>
    <w:rsid w:val="00692F2D"/>
    <w:rsid w:val="006B70FC"/>
    <w:rsid w:val="006E361B"/>
    <w:rsid w:val="006E79DA"/>
    <w:rsid w:val="0070203E"/>
    <w:rsid w:val="00705066"/>
    <w:rsid w:val="00707F5D"/>
    <w:rsid w:val="00716996"/>
    <w:rsid w:val="007374E3"/>
    <w:rsid w:val="00747B2C"/>
    <w:rsid w:val="007541A2"/>
    <w:rsid w:val="007A6888"/>
    <w:rsid w:val="007E6409"/>
    <w:rsid w:val="00800554"/>
    <w:rsid w:val="008308A7"/>
    <w:rsid w:val="00870EC4"/>
    <w:rsid w:val="00874E49"/>
    <w:rsid w:val="008835DD"/>
    <w:rsid w:val="008A0C5F"/>
    <w:rsid w:val="008C6148"/>
    <w:rsid w:val="008F38EB"/>
    <w:rsid w:val="00904310"/>
    <w:rsid w:val="00904C40"/>
    <w:rsid w:val="0093474B"/>
    <w:rsid w:val="00942F42"/>
    <w:rsid w:val="00950A89"/>
    <w:rsid w:val="0098731C"/>
    <w:rsid w:val="0099007D"/>
    <w:rsid w:val="009905CA"/>
    <w:rsid w:val="009B1A58"/>
    <w:rsid w:val="009C460E"/>
    <w:rsid w:val="009C502E"/>
    <w:rsid w:val="009E0EFC"/>
    <w:rsid w:val="009E3456"/>
    <w:rsid w:val="00A00D24"/>
    <w:rsid w:val="00A00D86"/>
    <w:rsid w:val="00A17A29"/>
    <w:rsid w:val="00A37F66"/>
    <w:rsid w:val="00A63A80"/>
    <w:rsid w:val="00A75C54"/>
    <w:rsid w:val="00A86449"/>
    <w:rsid w:val="00A96604"/>
    <w:rsid w:val="00AA68EC"/>
    <w:rsid w:val="00AD7958"/>
    <w:rsid w:val="00AF4BA9"/>
    <w:rsid w:val="00B12877"/>
    <w:rsid w:val="00B35D8A"/>
    <w:rsid w:val="00B704B0"/>
    <w:rsid w:val="00B92470"/>
    <w:rsid w:val="00B92732"/>
    <w:rsid w:val="00BA2986"/>
    <w:rsid w:val="00BA4A2B"/>
    <w:rsid w:val="00BA61D3"/>
    <w:rsid w:val="00BC6E5D"/>
    <w:rsid w:val="00BD319B"/>
    <w:rsid w:val="00C24B51"/>
    <w:rsid w:val="00C306BB"/>
    <w:rsid w:val="00C310B6"/>
    <w:rsid w:val="00C411DE"/>
    <w:rsid w:val="00C44A96"/>
    <w:rsid w:val="00C57EB5"/>
    <w:rsid w:val="00C71D30"/>
    <w:rsid w:val="00C739B3"/>
    <w:rsid w:val="00C8129B"/>
    <w:rsid w:val="00C814F5"/>
    <w:rsid w:val="00C84C50"/>
    <w:rsid w:val="00C85074"/>
    <w:rsid w:val="00C90A73"/>
    <w:rsid w:val="00CA097E"/>
    <w:rsid w:val="00CA7190"/>
    <w:rsid w:val="00CD5D61"/>
    <w:rsid w:val="00CE08EC"/>
    <w:rsid w:val="00CE4C11"/>
    <w:rsid w:val="00CE56CC"/>
    <w:rsid w:val="00D03A22"/>
    <w:rsid w:val="00D06D14"/>
    <w:rsid w:val="00D32270"/>
    <w:rsid w:val="00D445A4"/>
    <w:rsid w:val="00D45E04"/>
    <w:rsid w:val="00D504C7"/>
    <w:rsid w:val="00D81C7B"/>
    <w:rsid w:val="00D90B56"/>
    <w:rsid w:val="00DB67BF"/>
    <w:rsid w:val="00DC73CC"/>
    <w:rsid w:val="00DE20AB"/>
    <w:rsid w:val="00E13AA0"/>
    <w:rsid w:val="00E2330F"/>
    <w:rsid w:val="00E54974"/>
    <w:rsid w:val="00E558C2"/>
    <w:rsid w:val="00E63CCC"/>
    <w:rsid w:val="00E70E4A"/>
    <w:rsid w:val="00E90692"/>
    <w:rsid w:val="00E97E8B"/>
    <w:rsid w:val="00EA454D"/>
    <w:rsid w:val="00EB7468"/>
    <w:rsid w:val="00EC7A19"/>
    <w:rsid w:val="00ED69AB"/>
    <w:rsid w:val="00EE22E4"/>
    <w:rsid w:val="00F02D2C"/>
    <w:rsid w:val="00F1573B"/>
    <w:rsid w:val="00F22752"/>
    <w:rsid w:val="00F268FA"/>
    <w:rsid w:val="00F3100B"/>
    <w:rsid w:val="00F5142D"/>
    <w:rsid w:val="00F52F13"/>
    <w:rsid w:val="00F61A1D"/>
    <w:rsid w:val="00F63919"/>
    <w:rsid w:val="00FD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81891"/>
  <w15:chartTrackingRefBased/>
  <w15:docId w15:val="{2CE18D6B-CD34-493B-95B6-4A553AD5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1850"/>
    <w:pPr>
      <w:spacing w:after="120" w:line="240" w:lineRule="auto"/>
      <w:contextualSpacing/>
      <w:jc w:val="both"/>
    </w:pPr>
    <w:rPr>
      <w:rFonts w:eastAsia="Calibri" w:cs="Times New Roman"/>
      <w:kern w:val="0"/>
      <w:sz w:val="20"/>
      <w:szCs w:val="20"/>
      <w:lang w:val="en-US" w:eastAsia="en-GB" w:bidi="km-KH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28B7"/>
    <w:pPr>
      <w:keepNext/>
      <w:keepLines/>
      <w:pageBreakBefore/>
      <w:numPr>
        <w:numId w:val="25"/>
      </w:numPr>
      <w:spacing w:before="240"/>
      <w:contextualSpacing w:val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B2C"/>
    <w:pPr>
      <w:keepNext/>
      <w:keepLines/>
      <w:spacing w:before="40" w:after="0" w:line="276" w:lineRule="auto"/>
      <w:contextualSpacing w:val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129B"/>
    <w:pPr>
      <w:keepNext/>
      <w:keepLines/>
      <w:spacing w:before="40" w:after="0"/>
      <w:jc w:val="left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150AE"/>
    <w:pPr>
      <w:shd w:val="clear" w:color="auto" w:fill="00B0F0"/>
      <w:spacing w:after="240"/>
      <w:jc w:val="center"/>
    </w:pPr>
    <w:rPr>
      <w:rFonts w:asciiTheme="majorHAnsi" w:eastAsiaTheme="majorEastAsia" w:hAnsiTheme="majorHAnsi" w:cstheme="majorBidi"/>
      <w:smallCaps/>
      <w:color w:val="000000" w:themeColor="text1"/>
      <w:sz w:val="50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150AE"/>
    <w:rPr>
      <w:rFonts w:asciiTheme="majorHAnsi" w:eastAsiaTheme="majorEastAsia" w:hAnsiTheme="majorHAnsi" w:cstheme="majorBidi"/>
      <w:smallCaps/>
      <w:color w:val="000000" w:themeColor="text1"/>
      <w:kern w:val="0"/>
      <w:sz w:val="50"/>
      <w:szCs w:val="50"/>
      <w:shd w:val="clear" w:color="auto" w:fill="00B0F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32270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32"/>
      <w:szCs w:val="52"/>
      <w:lang w:val="en-US" w:eastAsia="en-GB" w:bidi="km-KH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8129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" w:eastAsia="en-GB"/>
      <w14:ligatures w14:val="none"/>
    </w:rPr>
  </w:style>
  <w:style w:type="paragraph" w:styleId="NoSpacing">
    <w:name w:val="No Spacing"/>
    <w:uiPriority w:val="1"/>
    <w:qFormat/>
    <w:rsid w:val="00DB67BF"/>
    <w:pPr>
      <w:spacing w:after="0" w:line="240" w:lineRule="auto"/>
      <w:jc w:val="both"/>
    </w:pPr>
    <w:rPr>
      <w:rFonts w:ascii="Verdana" w:eastAsia="Calibri" w:hAnsi="Verdana" w:cs="Times New Roman"/>
      <w:kern w:val="0"/>
      <w:sz w:val="20"/>
      <w:szCs w:val="32"/>
      <w:lang w:val="en-US" w:eastAsia="en-GB" w:bidi="km-KH"/>
      <w14:ligatures w14:val="none"/>
    </w:rPr>
  </w:style>
  <w:style w:type="paragraph" w:customStyle="1" w:styleId="Instructions">
    <w:name w:val="Instructions"/>
    <w:basedOn w:val="Normal"/>
    <w:link w:val="InstructionsCar"/>
    <w:qFormat/>
    <w:rsid w:val="003E18EC"/>
    <w:pPr>
      <w:keepNext/>
      <w:keepLines/>
      <w:pBdr>
        <w:top w:val="single" w:sz="4" w:space="6" w:color="auto"/>
        <w:left w:val="single" w:sz="4" w:space="4" w:color="auto"/>
        <w:bottom w:val="single" w:sz="4" w:space="6" w:color="auto"/>
        <w:right w:val="single" w:sz="4" w:space="4" w:color="auto"/>
      </w:pBdr>
      <w:shd w:val="pct5" w:color="auto" w:fill="auto"/>
      <w:spacing w:before="120"/>
      <w:ind w:left="288"/>
    </w:pPr>
  </w:style>
  <w:style w:type="character" w:customStyle="1" w:styleId="InstructionsCar">
    <w:name w:val="Instructions Car"/>
    <w:basedOn w:val="DefaultParagraphFont"/>
    <w:link w:val="Instructions"/>
    <w:rsid w:val="003E18EC"/>
    <w:rPr>
      <w:rFonts w:eastAsia="Calibri" w:cs="Times New Roman"/>
      <w:kern w:val="0"/>
      <w:sz w:val="20"/>
      <w:szCs w:val="20"/>
      <w:shd w:val="pct5" w:color="auto" w:fill="auto"/>
      <w:lang w:val="en-US" w:eastAsia="en-GB" w:bidi="km-KH"/>
      <w14:ligatures w14:val="none"/>
    </w:rPr>
  </w:style>
  <w:style w:type="table" w:styleId="TableGrid">
    <w:name w:val="Table Grid"/>
    <w:basedOn w:val="TableNormal"/>
    <w:uiPriority w:val="39"/>
    <w:rsid w:val="00C31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310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E22E4"/>
    <w:pPr>
      <w:ind w:left="720"/>
    </w:pPr>
    <w:rPr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B2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"/>
      <w14:ligatures w14:val="none"/>
    </w:rPr>
  </w:style>
  <w:style w:type="paragraph" w:styleId="NormalWeb">
    <w:name w:val="Normal (Web)"/>
    <w:basedOn w:val="Normal"/>
    <w:uiPriority w:val="99"/>
    <w:unhideWhenUsed/>
    <w:rsid w:val="00747B2C"/>
    <w:pPr>
      <w:spacing w:before="100" w:beforeAutospacing="1" w:after="100" w:afterAutospacing="1"/>
      <w:contextualSpacing w:val="0"/>
      <w:jc w:val="left"/>
    </w:pPr>
    <w:rPr>
      <w:rFonts w:ascii="Times New Roman" w:eastAsiaTheme="minorEastAsia" w:hAnsi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CE08EC"/>
    <w:rPr>
      <w:b/>
      <w:bCs/>
    </w:rPr>
  </w:style>
  <w:style w:type="character" w:styleId="Emphasis">
    <w:name w:val="Emphasis"/>
    <w:basedOn w:val="DefaultParagraphFont"/>
    <w:uiPriority w:val="20"/>
    <w:qFormat/>
    <w:rsid w:val="00CE08EC"/>
    <w:rPr>
      <w:i/>
      <w:iCs/>
    </w:rPr>
  </w:style>
  <w:style w:type="character" w:styleId="Hyperlink">
    <w:name w:val="Hyperlink"/>
    <w:basedOn w:val="DefaultParagraphFont"/>
    <w:uiPriority w:val="99"/>
    <w:unhideWhenUsed/>
    <w:rsid w:val="00D445A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445A4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C8507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C8507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8F38E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6">
    <w:name w:val="Grid Table 1 Light Accent 6"/>
    <w:basedOn w:val="TableNormal"/>
    <w:uiPriority w:val="46"/>
    <w:rsid w:val="008F38E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F38E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Question">
    <w:name w:val="Question"/>
    <w:basedOn w:val="Normal"/>
    <w:link w:val="QuestionCar"/>
    <w:qFormat/>
    <w:rsid w:val="007541A2"/>
    <w:pPr>
      <w:numPr>
        <w:numId w:val="27"/>
      </w:numPr>
      <w:spacing w:before="240" w:after="240"/>
      <w:contextualSpacing w:val="0"/>
    </w:pPr>
    <w:rPr>
      <w:rFonts w:eastAsia="Arial" w:cstheme="minorHAnsi"/>
      <w:bCs/>
    </w:rPr>
  </w:style>
  <w:style w:type="character" w:customStyle="1" w:styleId="QuestionCar">
    <w:name w:val="Question Car"/>
    <w:basedOn w:val="DefaultParagraphFont"/>
    <w:link w:val="Question"/>
    <w:rsid w:val="007541A2"/>
    <w:rPr>
      <w:rFonts w:eastAsia="Arial" w:cstheme="minorHAnsi"/>
      <w:bCs/>
      <w:kern w:val="0"/>
      <w:sz w:val="20"/>
      <w:szCs w:val="20"/>
      <w:lang w:val="en-US" w:eastAsia="en-GB" w:bidi="km-K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0923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7786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6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Mod&#232;les%20Office%20personnalis&#233;s\PN\EXERCISE%20Templat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BBE71-7B05-4C1F-A1FA-CF1A99061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EXERCISE Template.dotx</Template>
  <TotalTime>697</TotalTime>
  <Pages>4</Pages>
  <Words>159</Words>
  <Characters>912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Signoret</dc:creator>
  <cp:keywords/>
  <dc:description/>
  <cp:lastModifiedBy>KHLORP.VEAK</cp:lastModifiedBy>
  <cp:revision>104</cp:revision>
  <dcterms:created xsi:type="dcterms:W3CDTF">2023-07-05T07:46:00Z</dcterms:created>
  <dcterms:modified xsi:type="dcterms:W3CDTF">2023-08-06T04:00:00Z</dcterms:modified>
</cp:coreProperties>
</file>